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D0D2" w14:textId="7EF4E2E4" w:rsidR="00C6554A" w:rsidRPr="00FB2E53" w:rsidRDefault="00C6554A" w:rsidP="005E53F3">
      <w:pPr>
        <w:pStyle w:val="Fotografia"/>
        <w:spacing w:line="360" w:lineRule="auto"/>
        <w:jc w:val="both"/>
        <w:rPr>
          <w:rFonts w:ascii="Arial" w:hAnsi="Arial" w:cs="Arial"/>
        </w:rPr>
      </w:pPr>
    </w:p>
    <w:p w14:paraId="12071010" w14:textId="77777777" w:rsidR="00C6554A" w:rsidRPr="00FB2E53" w:rsidRDefault="006913C7" w:rsidP="005E53F3">
      <w:pPr>
        <w:pStyle w:val="Ttul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Manual de Instruções</w:t>
      </w:r>
    </w:p>
    <w:p w14:paraId="33FFEE62" w14:textId="77777777" w:rsidR="00C6554A" w:rsidRPr="00FB2E53" w:rsidRDefault="006913C7" w:rsidP="005E53F3">
      <w:pPr>
        <w:pStyle w:val="Subttul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JOGO DA FORCA</w:t>
      </w:r>
    </w:p>
    <w:p w14:paraId="7C6904C2" w14:textId="31357D06" w:rsidR="00C6554A" w:rsidRPr="00FB2E53" w:rsidRDefault="00FB2E53" w:rsidP="005E53F3">
      <w:pPr>
        <w:pStyle w:val="InformaesdeContact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987E45" wp14:editId="01ED7E3A">
            <wp:simplePos x="0" y="0"/>
            <wp:positionH relativeFrom="margin">
              <wp:align>left</wp:align>
            </wp:positionH>
            <wp:positionV relativeFrom="paragraph">
              <wp:posOffset>1570355</wp:posOffset>
            </wp:positionV>
            <wp:extent cx="1537335" cy="1798320"/>
            <wp:effectExtent l="171450" t="171450" r="386715" b="373380"/>
            <wp:wrapTight wrapText="bothSides">
              <wp:wrapPolygon edited="0">
                <wp:start x="1071" y="-2059"/>
                <wp:lineTo x="-2409" y="-1602"/>
                <wp:lineTo x="-2409" y="22424"/>
                <wp:lineTo x="-1338" y="24025"/>
                <wp:lineTo x="1606" y="25398"/>
                <wp:lineTo x="1874" y="25856"/>
                <wp:lineTo x="22216" y="25856"/>
                <wp:lineTo x="22483" y="25398"/>
                <wp:lineTo x="25695" y="24025"/>
                <wp:lineTo x="26766" y="20364"/>
                <wp:lineTo x="26766" y="2059"/>
                <wp:lineTo x="23554" y="-1373"/>
                <wp:lineTo x="23286" y="-2059"/>
                <wp:lineTo x="1071" y="-205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r="-1"/>
                    <a:stretch/>
                  </pic:blipFill>
                  <pic:spPr bwMode="auto">
                    <a:xfrm>
                      <a:off x="0" y="0"/>
                      <a:ext cx="1537335" cy="1798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7CE8FFCD" wp14:editId="4B992576">
            <wp:simplePos x="0" y="0"/>
            <wp:positionH relativeFrom="column">
              <wp:posOffset>2255520</wp:posOffset>
            </wp:positionH>
            <wp:positionV relativeFrom="paragraph">
              <wp:posOffset>1082675</wp:posOffset>
            </wp:positionV>
            <wp:extent cx="2773680" cy="2964180"/>
            <wp:effectExtent l="171450" t="171450" r="388620" b="388620"/>
            <wp:wrapTight wrapText="bothSides">
              <wp:wrapPolygon edited="0">
                <wp:start x="593" y="-1249"/>
                <wp:lineTo x="-1335" y="-972"/>
                <wp:lineTo x="-1335" y="22211"/>
                <wp:lineTo x="-445" y="23460"/>
                <wp:lineTo x="890" y="24015"/>
                <wp:lineTo x="1038" y="24293"/>
                <wp:lineTo x="21956" y="24293"/>
                <wp:lineTo x="22104" y="24015"/>
                <wp:lineTo x="23588" y="23460"/>
                <wp:lineTo x="24478" y="21378"/>
                <wp:lineTo x="24478" y="1249"/>
                <wp:lineTo x="22698" y="-833"/>
                <wp:lineTo x="22549" y="-1249"/>
                <wp:lineTo x="593" y="-1249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9641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João Almeida &amp; Pedro Grilo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6913C7" w:rsidRPr="00FB2E53">
        <w:rPr>
          <w:rFonts w:ascii="Arial" w:hAnsi="Arial" w:cs="Arial"/>
        </w:rPr>
        <w:t>AFP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C6554A" w:rsidRPr="00FB2E53">
        <w:rPr>
          <w:rFonts w:ascii="Arial" w:hAnsi="Arial" w:cs="Arial"/>
          <w:lang w:bidi="pt-PT"/>
        </w:rPr>
        <w:br w:type="page"/>
      </w:r>
    </w:p>
    <w:sdt>
      <w:sdtPr>
        <w:rPr>
          <w:rFonts w:ascii="Arial" w:hAnsi="Arial" w:cs="Arial"/>
        </w:rPr>
        <w:id w:val="-13434684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1"/>
          <w:szCs w:val="21"/>
        </w:rPr>
      </w:sdtEndPr>
      <w:sdtContent>
        <w:p w14:paraId="7B281009" w14:textId="031C30EE" w:rsidR="00FB2E53" w:rsidRPr="00FB2E53" w:rsidRDefault="00FB2E53" w:rsidP="005E53F3">
          <w:pPr>
            <w:pStyle w:val="Cabealhodondice"/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</w:rPr>
            <w:t>Índice</w:t>
          </w:r>
        </w:p>
        <w:p w14:paraId="6B8DD906" w14:textId="77777777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345E8FBD" w14:textId="03602A98" w:rsidR="005E53F3" w:rsidRDefault="00FB2E5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r w:rsidRPr="00FB2E53">
            <w:rPr>
              <w:rFonts w:ascii="Arial" w:hAnsi="Arial" w:cs="Arial"/>
              <w:b/>
              <w:bCs/>
            </w:rPr>
            <w:fldChar w:fldCharType="begin"/>
          </w:r>
          <w:r w:rsidRPr="00FB2E5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B2E53">
            <w:rPr>
              <w:rFonts w:ascii="Arial" w:hAnsi="Arial" w:cs="Arial"/>
              <w:b/>
              <w:bCs/>
            </w:rPr>
            <w:fldChar w:fldCharType="separate"/>
          </w:r>
          <w:hyperlink w:anchor="_Toc536019855" w:history="1">
            <w:r w:rsidR="005E53F3" w:rsidRPr="0072306C">
              <w:rPr>
                <w:rStyle w:val="Hiperligao"/>
                <w:rFonts w:ascii="Arial" w:hAnsi="Arial" w:cs="Arial"/>
                <w:noProof/>
              </w:rPr>
              <w:t>1.1.</w:t>
            </w:r>
            <w:r w:rsidR="005E53F3">
              <w:rPr>
                <w:noProof/>
                <w:sz w:val="22"/>
                <w:szCs w:val="22"/>
                <w:lang w:val="en-GB" w:eastAsia="en-GB"/>
              </w:rPr>
              <w:tab/>
            </w:r>
            <w:r w:rsidR="005E53F3" w:rsidRPr="0072306C">
              <w:rPr>
                <w:rStyle w:val="Hiperligao"/>
                <w:rFonts w:ascii="Arial" w:hAnsi="Arial" w:cs="Arial"/>
                <w:noProof/>
              </w:rPr>
              <w:t>Menu inicial</w:t>
            </w:r>
            <w:r w:rsidR="005E53F3">
              <w:rPr>
                <w:noProof/>
                <w:webHidden/>
              </w:rPr>
              <w:tab/>
            </w:r>
            <w:r w:rsidR="005E53F3">
              <w:rPr>
                <w:noProof/>
                <w:webHidden/>
              </w:rPr>
              <w:fldChar w:fldCharType="begin"/>
            </w:r>
            <w:r w:rsidR="005E53F3">
              <w:rPr>
                <w:noProof/>
                <w:webHidden/>
              </w:rPr>
              <w:instrText xml:space="preserve"> PAGEREF _Toc536019855 \h </w:instrText>
            </w:r>
            <w:r w:rsidR="005E53F3">
              <w:rPr>
                <w:noProof/>
                <w:webHidden/>
              </w:rPr>
            </w:r>
            <w:r w:rsidR="005E53F3">
              <w:rPr>
                <w:noProof/>
                <w:webHidden/>
              </w:rPr>
              <w:fldChar w:fldCharType="separate"/>
            </w:r>
            <w:r w:rsidR="005E53F3">
              <w:rPr>
                <w:noProof/>
                <w:webHidden/>
              </w:rPr>
              <w:t>2</w:t>
            </w:r>
            <w:r w:rsidR="005E53F3">
              <w:rPr>
                <w:noProof/>
                <w:webHidden/>
              </w:rPr>
              <w:fldChar w:fldCharType="end"/>
            </w:r>
          </w:hyperlink>
        </w:p>
        <w:p w14:paraId="2ABD1DED" w14:textId="4DFCE254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56" w:history="1">
            <w:r w:rsidRPr="0072306C">
              <w:rPr>
                <w:rStyle w:val="Hiperligao"/>
                <w:rFonts w:ascii="Arial" w:hAnsi="Arial" w:cs="Arial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Menu registar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E5E4" w14:textId="2E455B85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57" w:history="1">
            <w:r w:rsidRPr="0072306C">
              <w:rPr>
                <w:rStyle w:val="Hiperligao"/>
                <w:rFonts w:ascii="Arial" w:hAnsi="Arial" w:cs="Arial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Menu entrar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8AB" w14:textId="137C7FC7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58" w:history="1">
            <w:r w:rsidRPr="0072306C">
              <w:rPr>
                <w:rStyle w:val="Hiperligao"/>
                <w:rFonts w:ascii="Arial" w:hAnsi="Arial" w:cs="Arial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44D8" w14:textId="1C6173F2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59" w:history="1">
            <w:r w:rsidRPr="0072306C">
              <w:rPr>
                <w:rStyle w:val="Hiperligao"/>
                <w:rFonts w:ascii="Arial" w:hAnsi="Arial" w:cs="Arial"/>
                <w:noProof/>
              </w:rPr>
              <w:t>1.5.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P1 VS 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DB86" w14:textId="2ECD9274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0" w:history="1">
            <w:r w:rsidRPr="0072306C">
              <w:rPr>
                <w:rStyle w:val="Hiperligao"/>
                <w:rFonts w:ascii="Arial" w:hAnsi="Arial" w:cs="Arial"/>
                <w:noProof/>
              </w:rPr>
              <w:t>1.6.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P1 VS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8157" w14:textId="0BCB2F51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1" w:history="1">
            <w:r w:rsidRPr="0072306C">
              <w:rPr>
                <w:rStyle w:val="Hiperligao"/>
                <w:rFonts w:ascii="Arial" w:hAnsi="Arial" w:cs="Arial"/>
                <w:noProof/>
              </w:rPr>
              <w:t>1.7.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 xml:space="preserve">Ver </w:t>
            </w:r>
            <w:r w:rsidRPr="0072306C">
              <w:rPr>
                <w:rStyle w:val="Hiperligao"/>
                <w:rFonts w:ascii="Arial" w:hAnsi="Arial" w:cs="Arial"/>
                <w:i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C265" w14:textId="033AD818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2" w:history="1">
            <w:r w:rsidRPr="0072306C">
              <w:rPr>
                <w:rStyle w:val="Hiperligao"/>
                <w:rFonts w:ascii="Arial" w:hAnsi="Arial" w:cs="Arial"/>
                <w:noProof/>
              </w:rPr>
              <w:t>1.8.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Editar</w:t>
            </w:r>
            <w:r w:rsidRPr="0072306C">
              <w:rPr>
                <w:rStyle w:val="Hiperligao"/>
                <w:rFonts w:ascii="Arial" w:hAnsi="Arial" w:cs="Arial"/>
                <w:noProof/>
                <w:lang w:val="en-GB"/>
              </w:rPr>
              <w:t xml:space="preserve"> </w:t>
            </w:r>
            <w:r w:rsidRPr="0072306C">
              <w:rPr>
                <w:rStyle w:val="Hiperligao"/>
                <w:rFonts w:ascii="Arial" w:hAnsi="Arial" w:cs="Arial"/>
                <w:noProof/>
              </w:rPr>
              <w:t>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63B9" w14:textId="14F8575A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3" w:history="1">
            <w:r w:rsidRPr="0072306C">
              <w:rPr>
                <w:rStyle w:val="Hiperligao"/>
                <w:rFonts w:ascii="Arial" w:hAnsi="Arial" w:cs="Arial"/>
                <w:noProof/>
              </w:rPr>
              <w:t>1.8.1.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Alterar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918A" w14:textId="224A9498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4" w:history="1">
            <w:r w:rsidRPr="0072306C">
              <w:rPr>
                <w:rStyle w:val="Hiperligao"/>
                <w:rFonts w:ascii="Arial" w:hAnsi="Arial" w:cs="Arial"/>
                <w:noProof/>
              </w:rPr>
              <w:t>1.8.2.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Alterar nome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331A" w14:textId="63556707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5" w:history="1">
            <w:r w:rsidRPr="0072306C">
              <w:rPr>
                <w:rStyle w:val="Hiperligao"/>
                <w:rFonts w:ascii="Arial" w:hAnsi="Arial" w:cs="Arial"/>
                <w:noProof/>
              </w:rPr>
              <w:t>1.8.3.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Redefinir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295C" w14:textId="780FA05C" w:rsidR="005E53F3" w:rsidRDefault="005E53F3" w:rsidP="005E53F3">
          <w:pPr>
            <w:pStyle w:val="ndice1"/>
            <w:spacing w:line="360" w:lineRule="auto"/>
            <w:rPr>
              <w:noProof/>
              <w:sz w:val="22"/>
              <w:szCs w:val="22"/>
              <w:lang w:val="en-GB" w:eastAsia="en-GB"/>
            </w:rPr>
          </w:pPr>
          <w:hyperlink w:anchor="_Toc536019866" w:history="1">
            <w:r w:rsidRPr="0072306C">
              <w:rPr>
                <w:rStyle w:val="Hiperligao"/>
                <w:rFonts w:ascii="Arial" w:hAnsi="Arial" w:cs="Arial"/>
                <w:noProof/>
              </w:rPr>
              <w:t>1.8.4.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2306C">
              <w:rPr>
                <w:rStyle w:val="Hiperligao"/>
                <w:rFonts w:ascii="Arial" w:hAnsi="Arial" w:cs="Arial"/>
                <w:noProof/>
              </w:rPr>
              <w:t>Apagar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46C0" w14:textId="4CCB7544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BCD386A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0AFA2E33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br w:type="page"/>
      </w:r>
    </w:p>
    <w:p w14:paraId="3ACB1F63" w14:textId="77777777" w:rsidR="00B02E48" w:rsidRPr="00FB2E53" w:rsidRDefault="00B02E48" w:rsidP="005E53F3">
      <w:pPr>
        <w:pStyle w:val="Ttulo"/>
        <w:spacing w:line="360" w:lineRule="auto"/>
        <w:jc w:val="both"/>
        <w:rPr>
          <w:rFonts w:ascii="Arial" w:hAnsi="Arial" w:cs="Arial"/>
          <w:sz w:val="56"/>
        </w:rPr>
      </w:pPr>
      <w:r w:rsidRPr="00FB2E53">
        <w:rPr>
          <w:rFonts w:ascii="Arial" w:hAnsi="Arial" w:cs="Arial"/>
          <w:sz w:val="56"/>
        </w:rPr>
        <w:lastRenderedPageBreak/>
        <w:t>Menus</w:t>
      </w:r>
    </w:p>
    <w:p w14:paraId="1D7FF009" w14:textId="39F0B52A" w:rsidR="00B02E48" w:rsidRPr="00FB2E53" w:rsidRDefault="006913C7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" w:name="_Toc536019855"/>
      <w:r w:rsidRPr="00FB2E53">
        <w:rPr>
          <w:rFonts w:ascii="Arial" w:hAnsi="Arial" w:cs="Arial"/>
        </w:rPr>
        <w:t xml:space="preserve">Menu </w:t>
      </w:r>
      <w:r w:rsidR="00FB2E53" w:rsidRPr="00FB2E53">
        <w:rPr>
          <w:rFonts w:ascii="Arial" w:hAnsi="Arial" w:cs="Arial"/>
        </w:rPr>
        <w:t>i</w:t>
      </w:r>
      <w:r w:rsidRPr="00FB2E53">
        <w:rPr>
          <w:rFonts w:ascii="Arial" w:hAnsi="Arial" w:cs="Arial"/>
        </w:rPr>
        <w:t>nicial</w:t>
      </w:r>
      <w:bookmarkEnd w:id="1"/>
    </w:p>
    <w:p w14:paraId="0F5E25A3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50283F4B" w14:textId="0DC56917" w:rsidR="006913C7" w:rsidRPr="00FB2E53" w:rsidRDefault="007707A2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6F6E27" wp14:editId="20ED0B2E">
            <wp:simplePos x="0" y="0"/>
            <wp:positionH relativeFrom="margin">
              <wp:posOffset>3720638</wp:posOffset>
            </wp:positionH>
            <wp:positionV relativeFrom="paragraph">
              <wp:posOffset>271434</wp:posOffset>
            </wp:positionV>
            <wp:extent cx="1242060" cy="1188085"/>
            <wp:effectExtent l="0" t="0" r="0" b="0"/>
            <wp:wrapTight wrapText="bothSides">
              <wp:wrapPolygon edited="0">
                <wp:start x="0" y="0"/>
                <wp:lineTo x="0" y="21127"/>
                <wp:lineTo x="21202" y="21127"/>
                <wp:lineTo x="212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Neste menu, poderá escolher a opção que desejar</w:t>
      </w:r>
      <w:r w:rsidR="00CC2F58" w:rsidRPr="00FB2E53">
        <w:rPr>
          <w:rFonts w:ascii="Arial" w:hAnsi="Arial" w:cs="Arial"/>
        </w:rPr>
        <w:t xml:space="preserve"> (entrar, registar ou sair)</w:t>
      </w:r>
      <w:r w:rsidR="006913C7" w:rsidRPr="00FB2E53">
        <w:rPr>
          <w:rFonts w:ascii="Arial" w:hAnsi="Arial" w:cs="Arial"/>
        </w:rPr>
        <w:t xml:space="preserve">, caso esteja registado, basta escolher a opção </w:t>
      </w:r>
      <w:r w:rsidR="00CC2F58" w:rsidRPr="00FB2E53">
        <w:rPr>
          <w:rFonts w:ascii="Arial" w:hAnsi="Arial" w:cs="Arial"/>
          <w:b/>
        </w:rPr>
        <w:t>1</w:t>
      </w:r>
      <w:r w:rsidR="006913C7" w:rsidRPr="00FB2E53">
        <w:rPr>
          <w:rFonts w:ascii="Arial" w:hAnsi="Arial" w:cs="Arial"/>
        </w:rPr>
        <w:t>, caso contrário, precisará de se registar primeiro</w:t>
      </w:r>
      <w:r w:rsidR="005E53F3">
        <w:rPr>
          <w:rFonts w:ascii="Arial" w:hAnsi="Arial" w:cs="Arial"/>
        </w:rPr>
        <w:t>.</w:t>
      </w:r>
    </w:p>
    <w:p w14:paraId="3310F8AA" w14:textId="77777777" w:rsidR="00CC2F58" w:rsidRPr="00FB2E53" w:rsidRDefault="00CC2F58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Para entrar na sua conta, escolha a opção </w:t>
      </w:r>
      <w:r w:rsidRPr="00FB2E53">
        <w:rPr>
          <w:rFonts w:ascii="Arial" w:hAnsi="Arial" w:cs="Arial"/>
          <w:b/>
        </w:rPr>
        <w:t>1</w:t>
      </w:r>
      <w:r w:rsidRPr="00FB2E53">
        <w:rPr>
          <w:rFonts w:ascii="Arial" w:hAnsi="Arial" w:cs="Arial"/>
        </w:rPr>
        <w:t>.</w:t>
      </w:r>
    </w:p>
    <w:p w14:paraId="2D20521F" w14:textId="74451B90" w:rsidR="00CC2F58" w:rsidRPr="00FB2E53" w:rsidRDefault="00CC2F58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Para sair do programa, escolha a opção </w:t>
      </w:r>
      <w:r w:rsidRPr="00FB2E53">
        <w:rPr>
          <w:rFonts w:ascii="Arial" w:hAnsi="Arial" w:cs="Arial"/>
          <w:b/>
        </w:rPr>
        <w:t>0</w:t>
      </w:r>
      <w:r w:rsidRPr="00FB2E53">
        <w:rPr>
          <w:rFonts w:ascii="Arial" w:hAnsi="Arial" w:cs="Arial"/>
        </w:rPr>
        <w:t>.</w:t>
      </w:r>
    </w:p>
    <w:p w14:paraId="4BFB4A39" w14:textId="277DB144" w:rsidR="007707A2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1A52E2" wp14:editId="367E5734">
                <wp:simplePos x="0" y="0"/>
                <wp:positionH relativeFrom="margin">
                  <wp:posOffset>3621462</wp:posOffset>
                </wp:positionH>
                <wp:positionV relativeFrom="paragraph">
                  <wp:posOffset>79260</wp:posOffset>
                </wp:positionV>
                <wp:extent cx="1569720" cy="635"/>
                <wp:effectExtent l="0" t="0" r="0" b="0"/>
                <wp:wrapTight wrapText="bothSides">
                  <wp:wrapPolygon edited="0">
                    <wp:start x="0" y="0"/>
                    <wp:lineTo x="0" y="19582"/>
                    <wp:lineTo x="21233" y="19582"/>
                    <wp:lineTo x="2123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A22A9" w14:textId="0BB37FE8" w:rsidR="00FD23B2" w:rsidRPr="00002733" w:rsidRDefault="00FD23B2" w:rsidP="00340BF3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52E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85.15pt;margin-top:6.25pt;width:123.6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" stroked="f">
                <v:textbox style="mso-fit-shape-to-text:t" inset="0,0,0,0">
                  <w:txbxContent>
                    <w:p w14:paraId="04DA22A9" w14:textId="0BB37FE8" w:rsidR="00FD23B2" w:rsidRPr="00002733" w:rsidRDefault="00FD23B2" w:rsidP="00340BF3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53F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Menu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5B5A2E" w14:textId="3F688330" w:rsidR="007707A2" w:rsidRPr="00FB2E53" w:rsidRDefault="007707A2" w:rsidP="005E53F3">
      <w:pPr>
        <w:spacing w:line="360" w:lineRule="auto"/>
        <w:jc w:val="both"/>
        <w:rPr>
          <w:rFonts w:ascii="Arial" w:hAnsi="Arial" w:cs="Arial"/>
        </w:rPr>
      </w:pPr>
    </w:p>
    <w:p w14:paraId="059F58A7" w14:textId="05B7EF0E" w:rsidR="00B02E48" w:rsidRPr="00FB2E53" w:rsidRDefault="006913C7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2" w:name="_Toc536019856"/>
      <w:r w:rsidRPr="00FB2E53">
        <w:rPr>
          <w:rFonts w:ascii="Arial" w:hAnsi="Arial" w:cs="Arial"/>
        </w:rPr>
        <w:t xml:space="preserve">Menu </w:t>
      </w:r>
      <w:r w:rsidR="00FB2E53" w:rsidRPr="00FB2E53">
        <w:rPr>
          <w:rFonts w:ascii="Arial" w:hAnsi="Arial" w:cs="Arial"/>
        </w:rPr>
        <w:t>r</w:t>
      </w:r>
      <w:r w:rsidRPr="00FB2E53">
        <w:rPr>
          <w:rFonts w:ascii="Arial" w:hAnsi="Arial" w:cs="Arial"/>
        </w:rPr>
        <w:t>egistar</w:t>
      </w:r>
      <w:bookmarkEnd w:id="2"/>
    </w:p>
    <w:p w14:paraId="639DE894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4D18AC27" w14:textId="53C92859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Neste menu, poderá se registar, colocando o seu nome de utilizador e a sua palavra-passe.</w:t>
      </w:r>
    </w:p>
    <w:p w14:paraId="46912874" w14:textId="583FC4DE" w:rsidR="006913C7" w:rsidRPr="00FB2E53" w:rsidRDefault="006913C7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  <w:b/>
        </w:rPr>
        <w:t xml:space="preserve">Atenção: </w:t>
      </w:r>
    </w:p>
    <w:p w14:paraId="49C9C1F5" w14:textId="62B30F58" w:rsidR="004F465C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52095" simplePos="0" relativeHeight="251660288" behindDoc="1" locked="0" layoutInCell="1" allowOverlap="1" wp14:anchorId="6CF14DF6" wp14:editId="265209A1">
            <wp:simplePos x="0" y="0"/>
            <wp:positionH relativeFrom="margin">
              <wp:posOffset>2983230</wp:posOffset>
            </wp:positionH>
            <wp:positionV relativeFrom="paragraph">
              <wp:posOffset>62749</wp:posOffset>
            </wp:positionV>
            <wp:extent cx="2368800" cy="1180800"/>
            <wp:effectExtent l="19050" t="19050" r="12700" b="19685"/>
            <wp:wrapTight wrapText="bothSides">
              <wp:wrapPolygon edited="0">
                <wp:start x="-174" y="-349"/>
                <wp:lineTo x="-174" y="21612"/>
                <wp:lineTo x="21542" y="21612"/>
                <wp:lineTo x="21542" y="-349"/>
                <wp:lineTo x="-174" y="-349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180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  <w:b/>
        </w:rPr>
        <w:tab/>
        <w:t xml:space="preserve">- </w:t>
      </w:r>
      <w:r w:rsidR="006913C7" w:rsidRPr="00FB2E53">
        <w:rPr>
          <w:rFonts w:ascii="Arial" w:hAnsi="Arial" w:cs="Arial"/>
        </w:rPr>
        <w:t xml:space="preserve">O nome de utilizador </w:t>
      </w:r>
      <w:r w:rsidR="006913C7" w:rsidRPr="00FB2E53">
        <w:rPr>
          <w:rFonts w:ascii="Arial" w:hAnsi="Arial" w:cs="Arial"/>
          <w:b/>
        </w:rPr>
        <w:t>NÃO</w:t>
      </w:r>
      <w:r w:rsidR="006913C7" w:rsidRPr="00FB2E53">
        <w:rPr>
          <w:rFonts w:ascii="Arial" w:hAnsi="Arial" w:cs="Arial"/>
        </w:rPr>
        <w:t xml:space="preserve"> pode conter espaços</w:t>
      </w:r>
      <w:r w:rsidR="004F465C" w:rsidRPr="00FB2E53">
        <w:rPr>
          <w:rFonts w:ascii="Arial" w:hAnsi="Arial" w:cs="Arial"/>
        </w:rPr>
        <w:t>.</w:t>
      </w:r>
    </w:p>
    <w:p w14:paraId="5C22A959" w14:textId="7A26DACB" w:rsidR="004F465C" w:rsidRPr="00FB2E53" w:rsidRDefault="004F465C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ab/>
        <w:t xml:space="preserve">- </w:t>
      </w:r>
      <w:r w:rsidRPr="00FB2E53">
        <w:rPr>
          <w:rFonts w:ascii="Arial" w:hAnsi="Arial" w:cs="Arial"/>
        </w:rPr>
        <w:t xml:space="preserve">As palavras-passes </w:t>
      </w:r>
      <w:r w:rsidRPr="00FB2E53">
        <w:rPr>
          <w:rFonts w:ascii="Arial" w:hAnsi="Arial" w:cs="Arial"/>
          <w:b/>
        </w:rPr>
        <w:t>NÃO</w:t>
      </w:r>
      <w:r w:rsidRPr="00FB2E53">
        <w:rPr>
          <w:rFonts w:ascii="Arial" w:hAnsi="Arial" w:cs="Arial"/>
        </w:rPr>
        <w:t xml:space="preserve"> podem conter espaços.</w:t>
      </w:r>
    </w:p>
    <w:p w14:paraId="38C790E7" w14:textId="0A609A1C" w:rsidR="007707A2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DE78EF" wp14:editId="7FD081AB">
                <wp:simplePos x="0" y="0"/>
                <wp:positionH relativeFrom="column">
                  <wp:posOffset>2941667</wp:posOffset>
                </wp:positionH>
                <wp:positionV relativeFrom="paragraph">
                  <wp:posOffset>193040</wp:posOffset>
                </wp:positionV>
                <wp:extent cx="2367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78EB7" w14:textId="47E4D61E" w:rsidR="00FD23B2" w:rsidRPr="00C44A3C" w:rsidRDefault="00FD23B2" w:rsidP="00FB2E53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78EF" id="Caixa de texto 9" o:spid="_x0000_s1027" type="#_x0000_t202" style="position:absolute;left:0;text-align:left;margin-left:231.65pt;margin-top:15.2pt;width:186.4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" stroked="f">
                <v:textbox style="mso-fit-shape-to-text:t" inset="0,0,0,0">
                  <w:txbxContent>
                    <w:p w14:paraId="56778EB7" w14:textId="47E4D61E" w:rsidR="00FD23B2" w:rsidRPr="00C44A3C" w:rsidRDefault="00FD23B2" w:rsidP="00FB2E53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53F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Menu Registar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913C7" w:rsidRPr="00FB2E53">
        <w:rPr>
          <w:rFonts w:ascii="Arial" w:hAnsi="Arial" w:cs="Arial"/>
        </w:rPr>
        <w:tab/>
        <w:t xml:space="preserve">- </w:t>
      </w:r>
      <w:r w:rsidR="00CC2F58" w:rsidRPr="00FB2E53">
        <w:rPr>
          <w:rFonts w:ascii="Arial" w:hAnsi="Arial" w:cs="Arial"/>
        </w:rPr>
        <w:t xml:space="preserve">As palavras-passes </w:t>
      </w:r>
      <w:r w:rsidR="00CC2F58" w:rsidRPr="00FB2E53">
        <w:rPr>
          <w:rFonts w:ascii="Arial" w:hAnsi="Arial" w:cs="Arial"/>
          <w:b/>
        </w:rPr>
        <w:t xml:space="preserve">TÊM </w:t>
      </w:r>
      <w:r w:rsidR="00CC2F58" w:rsidRPr="00FB2E53">
        <w:rPr>
          <w:rFonts w:ascii="Arial" w:hAnsi="Arial" w:cs="Arial"/>
        </w:rPr>
        <w:t>que ser iguais nos últimos dois campos.</w:t>
      </w:r>
    </w:p>
    <w:p w14:paraId="5B0EB207" w14:textId="77777777" w:rsidR="007707A2" w:rsidRPr="00FB2E53" w:rsidRDefault="007707A2" w:rsidP="005E53F3">
      <w:pPr>
        <w:spacing w:line="360" w:lineRule="auto"/>
        <w:jc w:val="both"/>
        <w:rPr>
          <w:rFonts w:ascii="Arial" w:hAnsi="Arial" w:cs="Arial"/>
        </w:rPr>
      </w:pPr>
    </w:p>
    <w:p w14:paraId="5DD094A7" w14:textId="0535DA03" w:rsidR="00CC2F58" w:rsidRPr="00FB2E53" w:rsidRDefault="00CC2F58" w:rsidP="005E53F3">
      <w:pPr>
        <w:spacing w:line="360" w:lineRule="auto"/>
        <w:jc w:val="both"/>
        <w:rPr>
          <w:rFonts w:ascii="Arial" w:hAnsi="Arial" w:cs="Arial"/>
          <w:i/>
        </w:rPr>
      </w:pPr>
      <w:r w:rsidRPr="00FB2E53">
        <w:rPr>
          <w:rFonts w:ascii="Arial" w:hAnsi="Arial" w:cs="Arial"/>
        </w:rPr>
        <w:t>Logo após de se registar, ira ser redirecionado para o Menu Inicial</w:t>
      </w:r>
      <w:r w:rsidR="005E53F3">
        <w:rPr>
          <w:rFonts w:ascii="Arial" w:hAnsi="Arial" w:cs="Arial"/>
        </w:rPr>
        <w:t>.</w:t>
      </w:r>
    </w:p>
    <w:p w14:paraId="25E3A9E7" w14:textId="77777777" w:rsidR="007707A2" w:rsidRPr="00FB2E53" w:rsidRDefault="007707A2" w:rsidP="005E53F3">
      <w:pPr>
        <w:spacing w:line="360" w:lineRule="auto"/>
        <w:jc w:val="both"/>
        <w:rPr>
          <w:rFonts w:ascii="Arial" w:hAnsi="Arial" w:cs="Arial"/>
          <w:i/>
        </w:rPr>
      </w:pPr>
    </w:p>
    <w:p w14:paraId="29F9D797" w14:textId="77777777" w:rsidR="007707A2" w:rsidRPr="00FB2E53" w:rsidRDefault="007707A2" w:rsidP="005E53F3">
      <w:pPr>
        <w:spacing w:line="360" w:lineRule="auto"/>
        <w:jc w:val="both"/>
        <w:rPr>
          <w:rFonts w:ascii="Arial" w:hAnsi="Arial" w:cs="Arial"/>
          <w:i/>
        </w:rPr>
      </w:pPr>
    </w:p>
    <w:p w14:paraId="70D07912" w14:textId="77777777" w:rsidR="007707A2" w:rsidRPr="00FB2E53" w:rsidRDefault="007707A2" w:rsidP="005E53F3">
      <w:pPr>
        <w:spacing w:line="360" w:lineRule="auto"/>
        <w:jc w:val="both"/>
        <w:rPr>
          <w:rFonts w:ascii="Arial" w:eastAsiaTheme="majorEastAsia" w:hAnsi="Arial" w:cs="Arial"/>
          <w:sz w:val="32"/>
        </w:rPr>
      </w:pPr>
      <w:r w:rsidRPr="00FB2E53">
        <w:rPr>
          <w:rFonts w:ascii="Arial" w:hAnsi="Arial" w:cs="Arial"/>
        </w:rPr>
        <w:br w:type="page"/>
      </w:r>
    </w:p>
    <w:p w14:paraId="08C190BE" w14:textId="38EAC88A" w:rsidR="00CC2F58" w:rsidRPr="00FB2E53" w:rsidRDefault="004F465C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3" w:name="_Toc536019857"/>
      <w:r w:rsidRPr="00FB2E53">
        <w:rPr>
          <w:rFonts w:ascii="Arial" w:hAnsi="Arial" w:cs="Arial"/>
        </w:rPr>
        <w:lastRenderedPageBreak/>
        <w:t xml:space="preserve">Menu </w:t>
      </w:r>
      <w:r w:rsidR="00FB2E53" w:rsidRPr="00FB2E53">
        <w:rPr>
          <w:rFonts w:ascii="Arial" w:hAnsi="Arial" w:cs="Arial"/>
        </w:rPr>
        <w:t>e</w:t>
      </w:r>
      <w:r w:rsidRPr="00FB2E53">
        <w:rPr>
          <w:rFonts w:ascii="Arial" w:hAnsi="Arial" w:cs="Arial"/>
        </w:rPr>
        <w:t>ntrar</w:t>
      </w:r>
      <w:bookmarkEnd w:id="3"/>
    </w:p>
    <w:p w14:paraId="04DA7D67" w14:textId="680D9139" w:rsidR="004F465C" w:rsidRPr="00FB2E53" w:rsidRDefault="004F465C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menu, pode entrar com a sua conta, para poder jogar ou ver o seu </w:t>
      </w:r>
      <w:r w:rsidRPr="00FB2E53">
        <w:rPr>
          <w:rFonts w:ascii="Arial" w:hAnsi="Arial" w:cs="Arial"/>
          <w:i/>
        </w:rPr>
        <w:t>ranking.</w:t>
      </w:r>
    </w:p>
    <w:p w14:paraId="4D098A9F" w14:textId="651ACE2A" w:rsidR="004F465C" w:rsidRPr="00FB2E53" w:rsidRDefault="00FB2E53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  <w:noProof/>
        </w:rPr>
        <w:drawing>
          <wp:anchor distT="0" distB="0" distL="288290" distR="288290" simplePos="0" relativeHeight="251661312" behindDoc="1" locked="0" layoutInCell="1" allowOverlap="1" wp14:anchorId="36F19BDD" wp14:editId="7A9BE83D">
            <wp:simplePos x="0" y="0"/>
            <wp:positionH relativeFrom="margin">
              <wp:posOffset>3140249</wp:posOffset>
            </wp:positionH>
            <wp:positionV relativeFrom="paragraph">
              <wp:posOffset>227445</wp:posOffset>
            </wp:positionV>
            <wp:extent cx="2196000" cy="1180800"/>
            <wp:effectExtent l="19050" t="19050" r="13970" b="19685"/>
            <wp:wrapTight wrapText="bothSides">
              <wp:wrapPolygon edited="0">
                <wp:start x="-187" y="-349"/>
                <wp:lineTo x="-187" y="21612"/>
                <wp:lineTo x="21550" y="21612"/>
                <wp:lineTo x="21550" y="-349"/>
                <wp:lineTo x="-187" y="-349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180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5C" w:rsidRPr="00FB2E53">
        <w:rPr>
          <w:rFonts w:ascii="Arial" w:hAnsi="Arial" w:cs="Arial"/>
          <w:b/>
        </w:rPr>
        <w:t xml:space="preserve">Atenção: </w:t>
      </w:r>
    </w:p>
    <w:p w14:paraId="0217C411" w14:textId="1B1C576B" w:rsidR="004F465C" w:rsidRPr="00FB2E53" w:rsidRDefault="004F465C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ab/>
        <w:t xml:space="preserve">- </w:t>
      </w:r>
      <w:r w:rsidRPr="00FB2E53">
        <w:rPr>
          <w:rFonts w:ascii="Arial" w:hAnsi="Arial" w:cs="Arial"/>
        </w:rPr>
        <w:t xml:space="preserve">O nome de utilizador </w:t>
      </w:r>
      <w:r w:rsidRPr="00FB2E53">
        <w:rPr>
          <w:rFonts w:ascii="Arial" w:hAnsi="Arial" w:cs="Arial"/>
          <w:b/>
        </w:rPr>
        <w:t>NÃO</w:t>
      </w:r>
      <w:r w:rsidRPr="00FB2E53">
        <w:rPr>
          <w:rFonts w:ascii="Arial" w:hAnsi="Arial" w:cs="Arial"/>
        </w:rPr>
        <w:t xml:space="preserve"> pode conter espaços.</w:t>
      </w:r>
      <w:r w:rsidR="007707A2" w:rsidRPr="00FB2E53">
        <w:rPr>
          <w:rFonts w:ascii="Arial" w:hAnsi="Arial" w:cs="Arial"/>
          <w:noProof/>
        </w:rPr>
        <w:t xml:space="preserve"> </w:t>
      </w:r>
    </w:p>
    <w:p w14:paraId="64C96C88" w14:textId="07853E58" w:rsidR="004F465C" w:rsidRPr="00FB2E53" w:rsidRDefault="004F465C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ab/>
        <w:t xml:space="preserve">- </w:t>
      </w:r>
      <w:r w:rsidRPr="00FB2E53">
        <w:rPr>
          <w:rFonts w:ascii="Arial" w:hAnsi="Arial" w:cs="Arial"/>
        </w:rPr>
        <w:t xml:space="preserve">As palavras-passes </w:t>
      </w:r>
      <w:r w:rsidRPr="00FB2E53">
        <w:rPr>
          <w:rFonts w:ascii="Arial" w:hAnsi="Arial" w:cs="Arial"/>
          <w:b/>
        </w:rPr>
        <w:t>NÃO</w:t>
      </w:r>
      <w:r w:rsidRPr="00FB2E53">
        <w:rPr>
          <w:rFonts w:ascii="Arial" w:hAnsi="Arial" w:cs="Arial"/>
        </w:rPr>
        <w:t xml:space="preserve"> podem conter espaços.</w:t>
      </w:r>
    </w:p>
    <w:p w14:paraId="1E558BA1" w14:textId="0D21EB87" w:rsidR="004F465C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DC1BC3" wp14:editId="788FC04C">
                <wp:simplePos x="0" y="0"/>
                <wp:positionH relativeFrom="margin">
                  <wp:align>right</wp:align>
                </wp:positionH>
                <wp:positionV relativeFrom="paragraph">
                  <wp:posOffset>92017</wp:posOffset>
                </wp:positionV>
                <wp:extent cx="2197100" cy="635"/>
                <wp:effectExtent l="0" t="0" r="0" b="0"/>
                <wp:wrapTight wrapText="bothSides">
                  <wp:wrapPolygon edited="0">
                    <wp:start x="0" y="0"/>
                    <wp:lineTo x="0" y="19582"/>
                    <wp:lineTo x="21350" y="19582"/>
                    <wp:lineTo x="21350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C2DDC" w14:textId="1026AF3B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Menu 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1BC3" id="Caixa de texto 10" o:spid="_x0000_s1028" type="#_x0000_t202" style="position:absolute;left:0;text-align:left;margin-left:121.8pt;margin-top:7.25pt;width:173pt;height:.0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" stroked="f">
                <v:textbox style="mso-fit-shape-to-text:t" inset="0,0,0,0">
                  <w:txbxContent>
                    <w:p w14:paraId="0F0C2DDC" w14:textId="1026AF3B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3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- Menu Entrar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F465C" w:rsidRPr="00FB2E53">
        <w:rPr>
          <w:rFonts w:ascii="Arial" w:hAnsi="Arial" w:cs="Arial"/>
        </w:rPr>
        <w:tab/>
        <w:t xml:space="preserve">- As palavras-passes </w:t>
      </w:r>
      <w:r w:rsidR="004F465C" w:rsidRPr="00FB2E53">
        <w:rPr>
          <w:rFonts w:ascii="Arial" w:hAnsi="Arial" w:cs="Arial"/>
          <w:b/>
        </w:rPr>
        <w:t xml:space="preserve">TÊM </w:t>
      </w:r>
      <w:r w:rsidR="004F465C" w:rsidRPr="00FB2E53">
        <w:rPr>
          <w:rFonts w:ascii="Arial" w:hAnsi="Arial" w:cs="Arial"/>
        </w:rPr>
        <w:t>que ser iguais nos últimos dois campos.</w:t>
      </w:r>
    </w:p>
    <w:p w14:paraId="52DA7162" w14:textId="0EEE8B6E" w:rsidR="004F465C" w:rsidRPr="00FB2E53" w:rsidRDefault="004F465C" w:rsidP="005E53F3">
      <w:pPr>
        <w:spacing w:line="360" w:lineRule="auto"/>
        <w:jc w:val="both"/>
        <w:rPr>
          <w:rFonts w:ascii="Arial" w:hAnsi="Arial" w:cs="Arial"/>
          <w:i/>
        </w:rPr>
      </w:pPr>
      <w:r w:rsidRPr="00FB2E53">
        <w:rPr>
          <w:rFonts w:ascii="Arial" w:hAnsi="Arial" w:cs="Arial"/>
        </w:rPr>
        <w:t>Logo após introduzir os seus dados, ira ser redirecionado para o Menu Principal</w:t>
      </w:r>
      <w:r w:rsidR="00C10FD6">
        <w:rPr>
          <w:rFonts w:ascii="Arial" w:hAnsi="Arial" w:cs="Arial"/>
        </w:rPr>
        <w:t>.</w:t>
      </w:r>
    </w:p>
    <w:p w14:paraId="213CAAE6" w14:textId="2F9427AE" w:rsidR="004F465C" w:rsidRPr="00FB2E53" w:rsidRDefault="004F465C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4" w:name="_Toc536019858"/>
      <w:r w:rsidRPr="00FB2E53">
        <w:rPr>
          <w:rFonts w:ascii="Arial" w:hAnsi="Arial" w:cs="Arial"/>
        </w:rPr>
        <w:t xml:space="preserve">Menu </w:t>
      </w:r>
      <w:r w:rsidR="00FB2E53" w:rsidRPr="00FB2E53">
        <w:rPr>
          <w:rFonts w:ascii="Arial" w:hAnsi="Arial" w:cs="Arial"/>
        </w:rPr>
        <w:t>p</w:t>
      </w:r>
      <w:r w:rsidRPr="00FB2E53">
        <w:rPr>
          <w:rFonts w:ascii="Arial" w:hAnsi="Arial" w:cs="Arial"/>
        </w:rPr>
        <w:t>rincipal</w:t>
      </w:r>
      <w:bookmarkEnd w:id="4"/>
    </w:p>
    <w:p w14:paraId="2F74FB6B" w14:textId="77777777" w:rsidR="00CE7EA7" w:rsidRPr="00FB2E53" w:rsidRDefault="00CE7EA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menu, vai ter acesso às </w:t>
      </w:r>
      <w:r w:rsidRPr="00FB2E53">
        <w:rPr>
          <w:rFonts w:ascii="Arial" w:hAnsi="Arial" w:cs="Arial"/>
          <w:b/>
        </w:rPr>
        <w:t>5</w:t>
      </w:r>
      <w:r w:rsidRPr="00FB2E53">
        <w:rPr>
          <w:rFonts w:ascii="Arial" w:hAnsi="Arial" w:cs="Arial"/>
        </w:rPr>
        <w:t xml:space="preserve"> opções disponíveis, entre elas:</w:t>
      </w:r>
    </w:p>
    <w:p w14:paraId="35DE04C0" w14:textId="2FB3B09E" w:rsidR="00CE7EA7" w:rsidRPr="00FB2E53" w:rsidRDefault="0011376A" w:rsidP="005E53F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88290" simplePos="0" relativeHeight="251662336" behindDoc="1" locked="0" layoutInCell="1" allowOverlap="1" wp14:anchorId="61DF09B2" wp14:editId="15F147C7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472400" cy="1850400"/>
            <wp:effectExtent l="19050" t="19050" r="13970" b="16510"/>
            <wp:wrapTight wrapText="bothSides">
              <wp:wrapPolygon edited="0">
                <wp:start x="-280" y="-222"/>
                <wp:lineTo x="-280" y="21570"/>
                <wp:lineTo x="21525" y="21570"/>
                <wp:lineTo x="21525" y="-222"/>
                <wp:lineTo x="-280" y="-222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7" b="6177"/>
                    <a:stretch/>
                  </pic:blipFill>
                  <pic:spPr bwMode="auto">
                    <a:xfrm>
                      <a:off x="0" y="0"/>
                      <a:ext cx="1472400" cy="1850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A7" w:rsidRPr="00FB2E53">
        <w:rPr>
          <w:rFonts w:ascii="Arial" w:hAnsi="Arial" w:cs="Arial"/>
          <w:b/>
        </w:rPr>
        <w:t>P1 VS P2</w:t>
      </w:r>
      <w:r w:rsidR="00CE7EA7" w:rsidRPr="00FB2E53">
        <w:rPr>
          <w:rFonts w:ascii="Arial" w:hAnsi="Arial" w:cs="Arial"/>
        </w:rPr>
        <w:t xml:space="preserve"> – Aqui pode jogar contra outra pessoa no seu próprio PC. Faça as suas próprias regras, tendo em conta aquelas que já existem, e divirta-se</w:t>
      </w:r>
      <w:r w:rsidR="00C10FD6">
        <w:rPr>
          <w:rFonts w:ascii="Arial" w:hAnsi="Arial" w:cs="Arial"/>
        </w:rPr>
        <w:t>.</w:t>
      </w:r>
    </w:p>
    <w:p w14:paraId="2168FB2A" w14:textId="219DEE31" w:rsidR="00CE7EA7" w:rsidRPr="00FB2E53" w:rsidRDefault="00CE7EA7" w:rsidP="005E53F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>P1 VS PC</w:t>
      </w:r>
      <w:r w:rsidRPr="00FB2E53">
        <w:rPr>
          <w:rFonts w:ascii="Arial" w:hAnsi="Arial" w:cs="Arial"/>
        </w:rPr>
        <w:t xml:space="preserve"> – Aqui pode jogar contra o Computador, adivinhe a palavra que ele escolheu</w:t>
      </w:r>
      <w:r w:rsidR="00C10FD6">
        <w:rPr>
          <w:rFonts w:ascii="Arial" w:hAnsi="Arial" w:cs="Arial"/>
        </w:rPr>
        <w:t>.</w:t>
      </w:r>
    </w:p>
    <w:p w14:paraId="537843B0" w14:textId="712DB3E5" w:rsidR="0011376A" w:rsidRPr="00FB2E53" w:rsidRDefault="00FB2E53" w:rsidP="005E53F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68CBC9" wp14:editId="208B2AAF">
                <wp:simplePos x="0" y="0"/>
                <wp:positionH relativeFrom="margin">
                  <wp:align>right</wp:align>
                </wp:positionH>
                <wp:positionV relativeFrom="paragraph">
                  <wp:posOffset>356812</wp:posOffset>
                </wp:positionV>
                <wp:extent cx="1470660" cy="635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264" y="20250"/>
                    <wp:lineTo x="21264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FA15A" w14:textId="2305C76C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4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CBC9" id="Caixa de texto 11" o:spid="_x0000_s1029" type="#_x0000_t202" style="position:absolute;left:0;text-align:left;margin-left:64.6pt;margin-top:28.1pt;width:115.8pt;height:.05pt;z-index:-251643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" stroked="f">
                <v:textbox style="mso-fit-shape-to-text:t" inset="0,0,0,0">
                  <w:txbxContent>
                    <w:p w14:paraId="213FA15A" w14:textId="2305C76C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4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- Menu Principal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E7EA7" w:rsidRPr="00FB2E53">
        <w:rPr>
          <w:rFonts w:ascii="Arial" w:hAnsi="Arial" w:cs="Arial"/>
          <w:b/>
        </w:rPr>
        <w:t>Ver Ranking</w:t>
      </w:r>
      <w:r w:rsidR="00CE7EA7" w:rsidRPr="00FB2E53">
        <w:rPr>
          <w:rFonts w:ascii="Arial" w:hAnsi="Arial" w:cs="Arial"/>
        </w:rPr>
        <w:t xml:space="preserve"> – Pode consultar os seus pontos e em que lugar da tabela está</w:t>
      </w:r>
      <w:r w:rsidR="00C10FD6">
        <w:rPr>
          <w:rFonts w:ascii="Arial" w:hAnsi="Arial" w:cs="Arial"/>
        </w:rPr>
        <w:t>.</w:t>
      </w:r>
    </w:p>
    <w:p w14:paraId="47C99113" w14:textId="77777777" w:rsidR="00CE7EA7" w:rsidRPr="00FB2E53" w:rsidRDefault="00CE7EA7" w:rsidP="005E53F3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>Atenção:</w:t>
      </w:r>
      <w:r w:rsidRPr="00FB2E53">
        <w:rPr>
          <w:rFonts w:ascii="Arial" w:hAnsi="Arial" w:cs="Arial"/>
        </w:rPr>
        <w:t xml:space="preserve"> O ranking </w:t>
      </w:r>
      <w:r w:rsidRPr="00FB2E53">
        <w:rPr>
          <w:rFonts w:ascii="Arial" w:hAnsi="Arial" w:cs="Arial"/>
          <w:b/>
        </w:rPr>
        <w:t>P1 VS P2</w:t>
      </w:r>
      <w:r w:rsidRPr="00FB2E53">
        <w:rPr>
          <w:rFonts w:ascii="Arial" w:hAnsi="Arial" w:cs="Arial"/>
        </w:rPr>
        <w:t xml:space="preserve"> é diferente do ranking </w:t>
      </w:r>
      <w:r w:rsidRPr="00FB2E53">
        <w:rPr>
          <w:rFonts w:ascii="Arial" w:hAnsi="Arial" w:cs="Arial"/>
          <w:b/>
        </w:rPr>
        <w:t>P1 VS PC</w:t>
      </w:r>
      <w:r w:rsidRPr="00FB2E53">
        <w:rPr>
          <w:rFonts w:ascii="Arial" w:hAnsi="Arial" w:cs="Arial"/>
        </w:rPr>
        <w:t>.</w:t>
      </w:r>
    </w:p>
    <w:p w14:paraId="1ACF7373" w14:textId="335C20EB" w:rsidR="00CE7EA7" w:rsidRPr="00FB2E53" w:rsidRDefault="00CE7EA7" w:rsidP="005E53F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 xml:space="preserve">Editar conta - </w:t>
      </w:r>
      <w:r w:rsidRPr="00FB2E53">
        <w:rPr>
          <w:rFonts w:ascii="Arial" w:hAnsi="Arial" w:cs="Arial"/>
        </w:rPr>
        <w:t>Neste menu poderá alterar as informações da sua conta tais como, editar nome de utilizador, editar palavra-passe, redefinir pontos e até apagar a sua própria conta.</w:t>
      </w:r>
    </w:p>
    <w:p w14:paraId="238CCBAF" w14:textId="61C31101" w:rsidR="0011376A" w:rsidRPr="00FB2E53" w:rsidRDefault="00CE7EA7" w:rsidP="005E53F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>Sair –</w:t>
      </w:r>
      <w:r w:rsidRPr="00FB2E53">
        <w:rPr>
          <w:rFonts w:ascii="Arial" w:hAnsi="Arial" w:cs="Arial"/>
        </w:rPr>
        <w:t xml:space="preserve"> Sair da sua conta e voltar ao</w:t>
      </w:r>
      <w:r w:rsidRPr="00FB2E53">
        <w:rPr>
          <w:rFonts w:ascii="Arial" w:hAnsi="Arial" w:cs="Arial"/>
          <w:b/>
        </w:rPr>
        <w:t xml:space="preserve"> Menu Inicial</w:t>
      </w:r>
      <w:r w:rsidRPr="00FB2E53">
        <w:rPr>
          <w:rFonts w:ascii="Arial" w:hAnsi="Arial" w:cs="Arial"/>
        </w:rPr>
        <w:t>.</w:t>
      </w:r>
    </w:p>
    <w:p w14:paraId="627868CB" w14:textId="0D42B657" w:rsidR="00FB2E53" w:rsidRPr="00FB2E53" w:rsidRDefault="00FB2E53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  <w:b/>
        </w:rPr>
        <w:br w:type="page"/>
      </w:r>
    </w:p>
    <w:p w14:paraId="6B6EC84C" w14:textId="18FFD630" w:rsidR="0011376A" w:rsidRPr="00FB2E53" w:rsidRDefault="00B02E48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lastRenderedPageBreak/>
        <w:t xml:space="preserve"> </w:t>
      </w:r>
      <w:bookmarkStart w:id="5" w:name="_Toc536019859"/>
      <w:r w:rsidR="0011376A" w:rsidRPr="00FB2E53">
        <w:rPr>
          <w:rFonts w:ascii="Arial" w:hAnsi="Arial" w:cs="Arial"/>
        </w:rPr>
        <w:t>P1 VS P2</w:t>
      </w:r>
      <w:bookmarkEnd w:id="5"/>
    </w:p>
    <w:p w14:paraId="29C89C8C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1406EFA4" w14:textId="77777777" w:rsidR="00340BF3" w:rsidRPr="00FB2E53" w:rsidRDefault="0011376A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Após ter escolhido este menu o utilizador dois (o que vai adivinhar) vai ter que iniciar sessão. </w:t>
      </w:r>
    </w:p>
    <w:p w14:paraId="69242CEF" w14:textId="77777777" w:rsidR="00340BF3" w:rsidRPr="00FB2E53" w:rsidRDefault="0011376A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De seguida, o utilizador um vai escolher a palavra para o </w:t>
      </w:r>
      <w:r w:rsidR="00340BF3" w:rsidRPr="00FB2E53">
        <w:rPr>
          <w:rFonts w:ascii="Arial" w:hAnsi="Arial" w:cs="Arial"/>
        </w:rPr>
        <w:t>utilizador dois adivinhar, esta tem algumas limitações:</w:t>
      </w:r>
    </w:p>
    <w:p w14:paraId="2BDCBC2B" w14:textId="77777777" w:rsidR="00340BF3" w:rsidRPr="00FB2E53" w:rsidRDefault="00340BF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ab/>
        <w:t xml:space="preserve">- </w:t>
      </w:r>
      <w:r w:rsidRPr="00FB2E53">
        <w:rPr>
          <w:rFonts w:ascii="Arial" w:hAnsi="Arial" w:cs="Arial"/>
          <w:b/>
        </w:rPr>
        <w:t xml:space="preserve">NÃO </w:t>
      </w:r>
      <w:r w:rsidRPr="00FB2E53">
        <w:rPr>
          <w:rFonts w:ascii="Arial" w:hAnsi="Arial" w:cs="Arial"/>
        </w:rPr>
        <w:t xml:space="preserve">pode conter espaços </w:t>
      </w:r>
      <w:r w:rsidR="007720B1" w:rsidRPr="00FB2E53">
        <w:rPr>
          <w:rFonts w:ascii="Arial" w:hAnsi="Arial" w:cs="Arial"/>
        </w:rPr>
        <w:t>iniciais</w:t>
      </w:r>
      <w:r w:rsidR="007720B1" w:rsidRPr="00FB2E53">
        <w:rPr>
          <w:rFonts w:ascii="Arial" w:hAnsi="Arial" w:cs="Arial"/>
          <w:noProof/>
        </w:rPr>
        <w:t>.</w:t>
      </w:r>
    </w:p>
    <w:p w14:paraId="4E2B9450" w14:textId="77777777" w:rsidR="00340BF3" w:rsidRPr="00FB2E53" w:rsidRDefault="00340BF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ab/>
        <w:t xml:space="preserve">- </w:t>
      </w:r>
      <w:r w:rsidRPr="00FB2E53">
        <w:rPr>
          <w:rFonts w:ascii="Arial" w:hAnsi="Arial" w:cs="Arial"/>
          <w:b/>
        </w:rPr>
        <w:t xml:space="preserve">NÃO </w:t>
      </w:r>
      <w:r w:rsidRPr="00FB2E53">
        <w:rPr>
          <w:rFonts w:ascii="Arial" w:hAnsi="Arial" w:cs="Arial"/>
        </w:rPr>
        <w:t>pode ter caracteres especiais.</w:t>
      </w:r>
    </w:p>
    <w:p w14:paraId="78E5A0F8" w14:textId="77777777" w:rsidR="00340BF3" w:rsidRPr="00FB2E53" w:rsidRDefault="00340BF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ab/>
      </w:r>
      <w:r w:rsidRPr="00FB2E53">
        <w:rPr>
          <w:rFonts w:ascii="Arial" w:hAnsi="Arial" w:cs="Arial"/>
          <w:b/>
        </w:rPr>
        <w:t xml:space="preserve">- NÃO </w:t>
      </w:r>
      <w:r w:rsidRPr="00FB2E53">
        <w:rPr>
          <w:rFonts w:ascii="Arial" w:hAnsi="Arial" w:cs="Arial"/>
        </w:rPr>
        <w:t>pode conter números.</w:t>
      </w:r>
    </w:p>
    <w:p w14:paraId="1C5D371E" w14:textId="6B2B99AC" w:rsidR="00340BF3" w:rsidRPr="00FB2E53" w:rsidRDefault="00340BF3" w:rsidP="005E53F3">
      <w:pPr>
        <w:spacing w:line="360" w:lineRule="auto"/>
        <w:jc w:val="both"/>
        <w:rPr>
          <w:rFonts w:ascii="Arial" w:hAnsi="Arial" w:cs="Arial"/>
        </w:rPr>
      </w:pPr>
    </w:p>
    <w:p w14:paraId="1D6E7563" w14:textId="2EE416BB" w:rsidR="007720B1" w:rsidRPr="00FB2E53" w:rsidRDefault="00594816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2461C062" wp14:editId="00B23F57">
            <wp:simplePos x="0" y="0"/>
            <wp:positionH relativeFrom="margin">
              <wp:posOffset>1187450</wp:posOffset>
            </wp:positionH>
            <wp:positionV relativeFrom="paragraph">
              <wp:posOffset>1830070</wp:posOffset>
            </wp:positionV>
            <wp:extent cx="3022600" cy="739140"/>
            <wp:effectExtent l="19050" t="19050" r="25400" b="22860"/>
            <wp:wrapTight wrapText="bothSides">
              <wp:wrapPolygon edited="0">
                <wp:start x="-136" y="-557"/>
                <wp:lineTo x="-136" y="21711"/>
                <wp:lineTo x="21645" y="21711"/>
                <wp:lineTo x="21645" y="-557"/>
                <wp:lineTo x="-136" y="-557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2600" cy="7391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033F941" wp14:editId="67AD5C13">
                <wp:simplePos x="0" y="0"/>
                <wp:positionH relativeFrom="column">
                  <wp:posOffset>1187796</wp:posOffset>
                </wp:positionH>
                <wp:positionV relativeFrom="paragraph">
                  <wp:posOffset>2626418</wp:posOffset>
                </wp:positionV>
                <wp:extent cx="3022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9E466" w14:textId="5E9D2008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="00594816">
                              <w:rPr>
                                <w:rFonts w:cs="Arial"/>
                                <w:noProof/>
                              </w:rPr>
                              <w:t>6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Menu do utilizador a escolher a palavra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3F941" id="Caixa de texto 13" o:spid="_x0000_s1030" type="#_x0000_t202" style="position:absolute;left:0;text-align:left;margin-left:93.55pt;margin-top:206.8pt;width:23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" stroked="f">
                <v:textbox style="mso-fit-shape-to-text:t" inset="0,0,0,0">
                  <w:txbxContent>
                    <w:p w14:paraId="0D29E466" w14:textId="5E9D2008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="00594816">
                        <w:rPr>
                          <w:rFonts w:cs="Arial"/>
                          <w:noProof/>
                        </w:rPr>
                        <w:t>6</w:t>
                      </w:r>
                      <w:r w:rsidRPr="00FB2E53">
                        <w:rPr>
                          <w:rFonts w:cs="Arial"/>
                        </w:rPr>
                        <w:t xml:space="preserve"> - Menu do utilizador a escolher a palavra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48D740" wp14:editId="392C2135">
                <wp:simplePos x="0" y="0"/>
                <wp:positionH relativeFrom="column">
                  <wp:posOffset>1660525</wp:posOffset>
                </wp:positionH>
                <wp:positionV relativeFrom="paragraph">
                  <wp:posOffset>1089660</wp:posOffset>
                </wp:positionV>
                <wp:extent cx="2057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CCEBE" w14:textId="2DF8A882" w:rsidR="00594816" w:rsidRPr="00C458D4" w:rsidRDefault="00594816" w:rsidP="00594816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E53F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</w:t>
                            </w:r>
                            <w:r w:rsidRPr="00F77538">
                              <w:rPr>
                                <w:noProof/>
                              </w:rPr>
                              <w:t xml:space="preserve"> Iniciar Sessão do utilizador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8D740" id="Caixa de texto 19" o:spid="_x0000_s1031" type="#_x0000_t202" style="position:absolute;left:0;text-align:left;margin-left:130.75pt;margin-top:85.8pt;width:162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" stroked="f">
                <v:textbox style="mso-fit-shape-to-text:t" inset="0,0,0,0">
                  <w:txbxContent>
                    <w:p w14:paraId="428CCEBE" w14:textId="2DF8A882" w:rsidR="00594816" w:rsidRPr="00C458D4" w:rsidRDefault="00594816" w:rsidP="00594816">
                      <w:pPr>
                        <w:pStyle w:val="Legenda"/>
                        <w:rPr>
                          <w:rFonts w:cs="Arial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E53F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</w:t>
                      </w:r>
                      <w:r w:rsidRPr="00F77538">
                        <w:rPr>
                          <w:noProof/>
                        </w:rPr>
                        <w:t xml:space="preserve"> Iniciar Sessão do utilizador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68DDD9AE" wp14:editId="24A0F3B2">
            <wp:simplePos x="0" y="0"/>
            <wp:positionH relativeFrom="margin">
              <wp:posOffset>1660525</wp:posOffset>
            </wp:positionH>
            <wp:positionV relativeFrom="paragraph">
              <wp:posOffset>29210</wp:posOffset>
            </wp:positionV>
            <wp:extent cx="2057400" cy="1003300"/>
            <wp:effectExtent l="19050" t="19050" r="19050" b="25400"/>
            <wp:wrapTight wrapText="bothSides">
              <wp:wrapPolygon edited="0">
                <wp:start x="-200" y="-410"/>
                <wp:lineTo x="-200" y="21737"/>
                <wp:lineTo x="21600" y="21737"/>
                <wp:lineTo x="21600" y="-410"/>
                <wp:lineTo x="-200" y="-41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33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72EB8C" wp14:editId="4DB1ABDC">
                <wp:simplePos x="0" y="0"/>
                <wp:positionH relativeFrom="column">
                  <wp:posOffset>1641533</wp:posOffset>
                </wp:positionH>
                <wp:positionV relativeFrom="paragraph">
                  <wp:posOffset>1090180</wp:posOffset>
                </wp:positionV>
                <wp:extent cx="2057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14CE7" w14:textId="541886C9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EB8C" id="Caixa de texto 12" o:spid="_x0000_s1032" type="#_x0000_t202" style="position:absolute;left:0;text-align:left;margin-left:129.25pt;margin-top:85.85pt;width:16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" stroked="f">
                <v:textbox style="mso-fit-shape-to-text:t" inset="0,0,0,0">
                  <w:txbxContent>
                    <w:p w14:paraId="7A114CE7" w14:textId="541886C9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2E53">
        <w:rPr>
          <w:rFonts w:ascii="Arial" w:hAnsi="Arial" w:cs="Arial"/>
        </w:rPr>
        <w:br w:type="page"/>
      </w:r>
    </w:p>
    <w:p w14:paraId="1F3AFA69" w14:textId="102A67AD" w:rsidR="007720B1" w:rsidRPr="00FB2E53" w:rsidRDefault="00B02E48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lastRenderedPageBreak/>
        <w:t xml:space="preserve"> </w:t>
      </w:r>
      <w:bookmarkStart w:id="6" w:name="_Toc536019860"/>
      <w:r w:rsidR="007720B1" w:rsidRPr="00FB2E53">
        <w:rPr>
          <w:rFonts w:ascii="Arial" w:hAnsi="Arial" w:cs="Arial"/>
        </w:rPr>
        <w:t>P1 VS PC</w:t>
      </w:r>
      <w:bookmarkEnd w:id="6"/>
    </w:p>
    <w:p w14:paraId="45D80FE5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34A54511" w14:textId="3D54C90B" w:rsidR="007720B1" w:rsidRPr="00FB2E53" w:rsidRDefault="00594816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B18E7F" wp14:editId="70C6CBE6">
                <wp:simplePos x="0" y="0"/>
                <wp:positionH relativeFrom="column">
                  <wp:posOffset>1227455</wp:posOffset>
                </wp:positionH>
                <wp:positionV relativeFrom="paragraph">
                  <wp:posOffset>1835785</wp:posOffset>
                </wp:positionV>
                <wp:extent cx="2818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3037E" w14:textId="52F8E55B" w:rsidR="00594816" w:rsidRPr="003C6681" w:rsidRDefault="00594816" w:rsidP="0059481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7</w:t>
                            </w:r>
                            <w:r w:rsidRPr="0047670B">
                              <w:t>- Menu</w:t>
                            </w:r>
                            <w:r>
                              <w:t xml:space="preserve"> para escolher o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18E7F" id="Caixa de texto 21" o:spid="_x0000_s1033" type="#_x0000_t202" style="position:absolute;left:0;text-align:left;margin-left:96.65pt;margin-top:144.55pt;width:221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" stroked="f">
                <v:textbox style="mso-fit-shape-to-text:t" inset="0,0,0,0">
                  <w:txbxContent>
                    <w:p w14:paraId="3AE3037E" w14:textId="52F8E55B" w:rsidR="00594816" w:rsidRPr="003C6681" w:rsidRDefault="00594816" w:rsidP="0059481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7</w:t>
                      </w:r>
                      <w:r w:rsidRPr="0047670B">
                        <w:t>- Menu</w:t>
                      </w:r>
                      <w:r>
                        <w:t xml:space="preserve"> para escolher o tema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8071792" wp14:editId="32D58159">
            <wp:simplePos x="0" y="0"/>
            <wp:positionH relativeFrom="margin">
              <wp:align>center</wp:align>
            </wp:positionH>
            <wp:positionV relativeFrom="paragraph">
              <wp:posOffset>421583</wp:posOffset>
            </wp:positionV>
            <wp:extent cx="2818765" cy="1357630"/>
            <wp:effectExtent l="19050" t="19050" r="19685" b="13970"/>
            <wp:wrapTight wrapText="bothSides">
              <wp:wrapPolygon edited="0">
                <wp:start x="-146" y="-303"/>
                <wp:lineTo x="-146" y="21519"/>
                <wp:lineTo x="21605" y="21519"/>
                <wp:lineTo x="21605" y="-303"/>
                <wp:lineTo x="-146" y="-303"/>
              </wp:wrapPolygon>
            </wp:wrapTight>
            <wp:docPr id="15" name="Imagem 15" descr="&#10;&#10;Descrição gerada com confiança muito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44"/>
                    <a:stretch/>
                  </pic:blipFill>
                  <pic:spPr bwMode="auto">
                    <a:xfrm>
                      <a:off x="0" y="0"/>
                      <a:ext cx="2818765" cy="13576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20B1" w:rsidRPr="00FB2E53">
        <w:rPr>
          <w:rFonts w:ascii="Arial" w:hAnsi="Arial" w:cs="Arial"/>
        </w:rPr>
        <w:t>Após ter escolhido este menu, irá ser deparado com um menu para escolher o tema da Forca.</w:t>
      </w:r>
    </w:p>
    <w:p w14:paraId="43577C7C" w14:textId="5D374AF6" w:rsidR="007720B1" w:rsidRDefault="007720B1" w:rsidP="005E53F3">
      <w:pPr>
        <w:spacing w:line="360" w:lineRule="auto"/>
        <w:jc w:val="both"/>
        <w:rPr>
          <w:rFonts w:ascii="Arial" w:hAnsi="Arial" w:cs="Arial"/>
        </w:rPr>
      </w:pPr>
    </w:p>
    <w:p w14:paraId="2D43AD37" w14:textId="1858D566" w:rsidR="00594816" w:rsidRDefault="00594816" w:rsidP="005E53F3">
      <w:pPr>
        <w:spacing w:line="360" w:lineRule="auto"/>
        <w:jc w:val="both"/>
        <w:rPr>
          <w:rFonts w:ascii="Arial" w:hAnsi="Arial" w:cs="Arial"/>
        </w:rPr>
      </w:pPr>
    </w:p>
    <w:p w14:paraId="22FF694C" w14:textId="3B7747C6" w:rsidR="00594816" w:rsidRDefault="00594816" w:rsidP="005E53F3">
      <w:pPr>
        <w:spacing w:line="360" w:lineRule="auto"/>
        <w:jc w:val="both"/>
        <w:rPr>
          <w:rFonts w:ascii="Arial" w:hAnsi="Arial" w:cs="Arial"/>
        </w:rPr>
      </w:pPr>
    </w:p>
    <w:p w14:paraId="6A09557D" w14:textId="03217F18" w:rsidR="00594816" w:rsidRDefault="00594816" w:rsidP="005E53F3">
      <w:pPr>
        <w:spacing w:line="360" w:lineRule="auto"/>
        <w:jc w:val="both"/>
        <w:rPr>
          <w:rFonts w:ascii="Arial" w:hAnsi="Arial" w:cs="Arial"/>
        </w:rPr>
      </w:pPr>
    </w:p>
    <w:p w14:paraId="371577AA" w14:textId="1E79306D" w:rsidR="00594816" w:rsidRPr="00FB2E53" w:rsidRDefault="00594816" w:rsidP="005E53F3">
      <w:pPr>
        <w:spacing w:line="360" w:lineRule="auto"/>
        <w:jc w:val="both"/>
        <w:rPr>
          <w:rFonts w:ascii="Arial" w:hAnsi="Arial" w:cs="Arial"/>
        </w:rPr>
      </w:pPr>
    </w:p>
    <w:p w14:paraId="0E4F7CB0" w14:textId="77777777" w:rsidR="007720B1" w:rsidRPr="00FB2E53" w:rsidRDefault="007720B1" w:rsidP="005E53F3">
      <w:pPr>
        <w:spacing w:line="360" w:lineRule="auto"/>
        <w:jc w:val="both"/>
        <w:rPr>
          <w:rFonts w:ascii="Arial" w:hAnsi="Arial" w:cs="Arial"/>
        </w:rPr>
      </w:pPr>
    </w:p>
    <w:p w14:paraId="1A6F2509" w14:textId="4B6ECD4A" w:rsidR="007720B1" w:rsidRPr="00FB2E53" w:rsidRDefault="007720B1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Depois de ter escolhido a opção desejada, o computador irá selecionar uma palavra randomicamente num ficheiro sobre o tema, e o utilizador terá de a adivinhar.</w:t>
      </w:r>
    </w:p>
    <w:p w14:paraId="34EC8D7B" w14:textId="321435E4" w:rsidR="007720B1" w:rsidRPr="00FB2E53" w:rsidRDefault="00594816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6445E4" wp14:editId="7CFB827B">
                <wp:simplePos x="0" y="0"/>
                <wp:positionH relativeFrom="column">
                  <wp:posOffset>1765935</wp:posOffset>
                </wp:positionH>
                <wp:positionV relativeFrom="paragraph">
                  <wp:posOffset>2011045</wp:posOffset>
                </wp:positionV>
                <wp:extent cx="1752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5F0ED" w14:textId="398E4D96" w:rsidR="00594816" w:rsidRPr="000625C6" w:rsidRDefault="00594816" w:rsidP="0059481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8 – Jogo da forca no modo P1 VS PC.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445E4" id="Caixa de texto 23" o:spid="_x0000_s1034" type="#_x0000_t202" style="position:absolute;left:0;text-align:left;margin-left:139.05pt;margin-top:158.35pt;width:138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" stroked="f">
                <v:textbox style="mso-fit-shape-to-text:t" inset="0,0,0,0">
                  <w:txbxContent>
                    <w:p w14:paraId="7A95F0ED" w14:textId="398E4D96" w:rsidR="00594816" w:rsidRPr="000625C6" w:rsidRDefault="00594816" w:rsidP="0059481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8 – Jogo da forca no modo P1 VS PC.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1E0EC182" wp14:editId="487A37FF">
            <wp:simplePos x="0" y="0"/>
            <wp:positionH relativeFrom="margin">
              <wp:posOffset>1765935</wp:posOffset>
            </wp:positionH>
            <wp:positionV relativeFrom="paragraph">
              <wp:posOffset>46990</wp:posOffset>
            </wp:positionV>
            <wp:extent cx="1752600" cy="1906905"/>
            <wp:effectExtent l="19050" t="19050" r="19050" b="17145"/>
            <wp:wrapTight wrapText="bothSides">
              <wp:wrapPolygon edited="0">
                <wp:start x="-235" y="-216"/>
                <wp:lineTo x="-235" y="21578"/>
                <wp:lineTo x="21600" y="21578"/>
                <wp:lineTo x="21600" y="-216"/>
                <wp:lineTo x="-235" y="-216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69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743F9" w14:textId="12A663A8" w:rsidR="00FB2E53" w:rsidRPr="00FB2E53" w:rsidRDefault="00FB2E53" w:rsidP="005E53F3">
      <w:pPr>
        <w:spacing w:line="360" w:lineRule="auto"/>
        <w:jc w:val="both"/>
        <w:rPr>
          <w:rFonts w:ascii="Arial" w:eastAsiaTheme="majorEastAsia" w:hAnsi="Arial" w:cs="Arial"/>
          <w:color w:val="007789" w:themeColor="accent1" w:themeShade="BF"/>
          <w:sz w:val="36"/>
          <w:szCs w:val="36"/>
        </w:rPr>
      </w:pPr>
      <w:r w:rsidRPr="00FB2E53">
        <w:rPr>
          <w:rFonts w:ascii="Arial" w:hAnsi="Arial" w:cs="Arial"/>
        </w:rPr>
        <w:br w:type="page"/>
      </w:r>
    </w:p>
    <w:p w14:paraId="71FC7EE6" w14:textId="247AE40A" w:rsidR="007720B1" w:rsidRPr="00FB2E53" w:rsidRDefault="00B02E48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lastRenderedPageBreak/>
        <w:t xml:space="preserve"> </w:t>
      </w:r>
      <w:bookmarkStart w:id="7" w:name="_Toc536019861"/>
      <w:r w:rsidR="007720B1" w:rsidRPr="00FB2E53">
        <w:rPr>
          <w:rFonts w:ascii="Arial" w:hAnsi="Arial" w:cs="Arial"/>
        </w:rPr>
        <w:t xml:space="preserve">Ver </w:t>
      </w:r>
      <w:r w:rsidR="00594816" w:rsidRPr="00594816">
        <w:rPr>
          <w:rFonts w:ascii="Arial" w:hAnsi="Arial" w:cs="Arial"/>
          <w:i/>
        </w:rPr>
        <w:t>ranking</w:t>
      </w:r>
      <w:bookmarkEnd w:id="7"/>
    </w:p>
    <w:p w14:paraId="0585F360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7E9D27E0" w14:textId="77777777" w:rsidR="007720B1" w:rsidRPr="00FB2E53" w:rsidRDefault="007720B1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Aqui poderá ver as suas estatísticas (pontuação, </w:t>
      </w:r>
      <w:r w:rsidR="00B02E48" w:rsidRPr="00FB2E53">
        <w:rPr>
          <w:rFonts w:ascii="Arial" w:hAnsi="Arial" w:cs="Arial"/>
        </w:rPr>
        <w:t>número</w:t>
      </w:r>
      <w:r w:rsidRPr="00FB2E53">
        <w:rPr>
          <w:rFonts w:ascii="Arial" w:hAnsi="Arial" w:cs="Arial"/>
        </w:rPr>
        <w:t xml:space="preserve"> de jogos ganhos e a sua posição no ranking).</w:t>
      </w:r>
    </w:p>
    <w:p w14:paraId="6E0FB2FC" w14:textId="2E18926C" w:rsidR="007720B1" w:rsidRPr="00FB2E53" w:rsidRDefault="007720B1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Existem dois tipos de ranking. </w:t>
      </w:r>
      <w:r w:rsidRPr="00FB2E53">
        <w:rPr>
          <w:rFonts w:ascii="Arial" w:hAnsi="Arial" w:cs="Arial"/>
          <w:lang w:val="en-GB"/>
        </w:rPr>
        <w:t xml:space="preserve">O ranking </w:t>
      </w:r>
      <w:r w:rsidRPr="00FB2E53">
        <w:rPr>
          <w:rFonts w:ascii="Arial" w:hAnsi="Arial" w:cs="Arial"/>
          <w:b/>
          <w:lang w:val="en-GB"/>
        </w:rPr>
        <w:t xml:space="preserve">P1 VS P2 </w:t>
      </w:r>
      <w:r w:rsidRPr="00FB2E53">
        <w:rPr>
          <w:rFonts w:ascii="Arial" w:hAnsi="Arial" w:cs="Arial"/>
          <w:lang w:val="en-GB"/>
        </w:rPr>
        <w:t xml:space="preserve">e o ranking </w:t>
      </w:r>
      <w:r w:rsidRPr="00FB2E53">
        <w:rPr>
          <w:rFonts w:ascii="Arial" w:hAnsi="Arial" w:cs="Arial"/>
          <w:b/>
          <w:lang w:val="en-GB"/>
        </w:rPr>
        <w:t>P1 VS PC</w:t>
      </w:r>
      <w:r w:rsidRPr="00FB2E53">
        <w:rPr>
          <w:rFonts w:ascii="Arial" w:hAnsi="Arial" w:cs="Arial"/>
          <w:lang w:val="en-GB"/>
        </w:rPr>
        <w:t xml:space="preserve">. </w:t>
      </w:r>
      <w:r w:rsidRPr="00FB2E53">
        <w:rPr>
          <w:rFonts w:ascii="Arial" w:hAnsi="Arial" w:cs="Arial"/>
        </w:rPr>
        <w:t>Cada um tem as suas estatísticas em separado.</w:t>
      </w:r>
      <w:r w:rsidR="00594816" w:rsidRPr="00594816">
        <w:rPr>
          <w:noProof/>
        </w:rPr>
        <w:t xml:space="preserve"> </w:t>
      </w:r>
    </w:p>
    <w:p w14:paraId="6B525C10" w14:textId="1444868C" w:rsidR="007720B1" w:rsidRPr="00FB2E53" w:rsidRDefault="00594816" w:rsidP="005E53F3">
      <w:pPr>
        <w:spacing w:line="360" w:lineRule="auto"/>
        <w:jc w:val="both"/>
        <w:rPr>
          <w:rFonts w:ascii="Arial" w:hAnsi="Arial" w:cs="Arial"/>
          <w:i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3C6A50" wp14:editId="7C9F3CAE">
                <wp:simplePos x="0" y="0"/>
                <wp:positionH relativeFrom="column">
                  <wp:posOffset>317500</wp:posOffset>
                </wp:positionH>
                <wp:positionV relativeFrom="paragraph">
                  <wp:posOffset>1337945</wp:posOffset>
                </wp:positionV>
                <wp:extent cx="1330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CCADE9" w14:textId="7094F85D" w:rsidR="00594816" w:rsidRPr="00C65C64" w:rsidRDefault="00594816" w:rsidP="0059481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9 - Vários tipos de </w:t>
                            </w:r>
                            <w:r>
                              <w:rPr>
                                <w:i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C6A50" id="Caixa de texto 26" o:spid="_x0000_s1035" type="#_x0000_t202" style="position:absolute;left:0;text-align:left;margin-left:25pt;margin-top:105.35pt;width:104.7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" stroked="f">
                <v:textbox style="mso-fit-shape-to-text:t" inset="0,0,0,0">
                  <w:txbxContent>
                    <w:p w14:paraId="2CCCADE9" w14:textId="7094F85D" w:rsidR="00594816" w:rsidRPr="00C65C64" w:rsidRDefault="00594816" w:rsidP="0059481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9 - Vários tipos de </w:t>
                      </w:r>
                      <w:r>
                        <w:rPr>
                          <w:i/>
                        </w:rPr>
                        <w:t>Ranking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0D31B50B" wp14:editId="661D9127">
            <wp:simplePos x="0" y="0"/>
            <wp:positionH relativeFrom="column">
              <wp:posOffset>317500</wp:posOffset>
            </wp:positionH>
            <wp:positionV relativeFrom="paragraph">
              <wp:posOffset>145011</wp:posOffset>
            </wp:positionV>
            <wp:extent cx="1330325" cy="1136015"/>
            <wp:effectExtent l="19050" t="19050" r="22225" b="26035"/>
            <wp:wrapTight wrapText="bothSides">
              <wp:wrapPolygon edited="0">
                <wp:start x="-309" y="-362"/>
                <wp:lineTo x="-309" y="21733"/>
                <wp:lineTo x="21652" y="21733"/>
                <wp:lineTo x="21652" y="-362"/>
                <wp:lineTo x="-309" y="-362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1360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3EA63AE" wp14:editId="0D259CF2">
                <wp:simplePos x="0" y="0"/>
                <wp:positionH relativeFrom="column">
                  <wp:posOffset>2562225</wp:posOffset>
                </wp:positionH>
                <wp:positionV relativeFrom="paragraph">
                  <wp:posOffset>1487805</wp:posOffset>
                </wp:positionV>
                <wp:extent cx="1925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773AD" w14:textId="0C4B1055" w:rsidR="00594816" w:rsidRPr="0065759D" w:rsidRDefault="00594816" w:rsidP="0059481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10 - Exemplo do </w:t>
                            </w:r>
                            <w:r>
                              <w:rPr>
                                <w:i/>
                              </w:rPr>
                              <w:t>ranking</w:t>
                            </w:r>
                            <w:r>
                              <w:t xml:space="preserve"> em P1 VS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63AE" id="Caixa de texto 27" o:spid="_x0000_s1036" type="#_x0000_t202" style="position:absolute;left:0;text-align:left;margin-left:201.75pt;margin-top:117.15pt;width:151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" stroked="f">
                <v:textbox style="mso-fit-shape-to-text:t" inset="0,0,0,0">
                  <w:txbxContent>
                    <w:p w14:paraId="1FD773AD" w14:textId="0C4B1055" w:rsidR="00594816" w:rsidRPr="0065759D" w:rsidRDefault="00594816" w:rsidP="0059481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10 - Exemplo do </w:t>
                      </w:r>
                      <w:r>
                        <w:rPr>
                          <w:i/>
                        </w:rPr>
                        <w:t>ranking</w:t>
                      </w:r>
                      <w:r>
                        <w:t xml:space="preserve"> em P1 VS PC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CF72AFA" wp14:editId="4324AFAC">
            <wp:simplePos x="0" y="0"/>
            <wp:positionH relativeFrom="column">
              <wp:posOffset>2562513</wp:posOffset>
            </wp:positionH>
            <wp:positionV relativeFrom="paragraph">
              <wp:posOffset>7620</wp:posOffset>
            </wp:positionV>
            <wp:extent cx="1925320" cy="1423035"/>
            <wp:effectExtent l="19050" t="19050" r="17780" b="24765"/>
            <wp:wrapTight wrapText="bothSides">
              <wp:wrapPolygon edited="0">
                <wp:start x="-214" y="-289"/>
                <wp:lineTo x="-214" y="21687"/>
                <wp:lineTo x="21586" y="21687"/>
                <wp:lineTo x="21586" y="-289"/>
                <wp:lineTo x="-214" y="-289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4230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CF04" w14:textId="5D897EA4" w:rsidR="00FD23B2" w:rsidRPr="00FB2E53" w:rsidRDefault="007720B1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8" w:name="_Toc536019862"/>
      <w:r w:rsidRPr="00FB2E53">
        <w:rPr>
          <w:rFonts w:ascii="Arial" w:hAnsi="Arial" w:cs="Arial"/>
        </w:rPr>
        <w:t>Editar</w:t>
      </w:r>
      <w:r w:rsidRPr="00FB2E53">
        <w:rPr>
          <w:rFonts w:ascii="Arial" w:hAnsi="Arial" w:cs="Arial"/>
          <w:lang w:val="en-GB"/>
        </w:rPr>
        <w:t xml:space="preserve"> </w:t>
      </w:r>
      <w:r w:rsidRPr="00FB2E53">
        <w:rPr>
          <w:rFonts w:ascii="Arial" w:hAnsi="Arial" w:cs="Arial"/>
        </w:rPr>
        <w:t>conta</w:t>
      </w:r>
      <w:bookmarkEnd w:id="8"/>
    </w:p>
    <w:p w14:paraId="61305CC6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6DECBA5F" w14:textId="3E5C248A" w:rsidR="007720B1" w:rsidRPr="00FB2E53" w:rsidRDefault="007720B1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</w:rPr>
        <w:t xml:space="preserve">Neste menu poderá alterar as informações da sua conta, tais como, </w:t>
      </w:r>
      <w:r w:rsidRPr="00FB2E53">
        <w:rPr>
          <w:rFonts w:ascii="Arial" w:hAnsi="Arial" w:cs="Arial"/>
          <w:b/>
        </w:rPr>
        <w:t>nome de utilizador</w:t>
      </w:r>
      <w:r w:rsidRPr="00FB2E53">
        <w:rPr>
          <w:rFonts w:ascii="Arial" w:hAnsi="Arial" w:cs="Arial"/>
        </w:rPr>
        <w:t xml:space="preserve">, </w:t>
      </w:r>
      <w:r w:rsidRPr="00FB2E53">
        <w:rPr>
          <w:rFonts w:ascii="Arial" w:hAnsi="Arial" w:cs="Arial"/>
          <w:b/>
        </w:rPr>
        <w:t>palavra-passe</w:t>
      </w:r>
      <w:r w:rsidRPr="00FB2E53">
        <w:rPr>
          <w:rFonts w:ascii="Arial" w:hAnsi="Arial" w:cs="Arial"/>
        </w:rPr>
        <w:t xml:space="preserve">, </w:t>
      </w:r>
      <w:r w:rsidRPr="00FB2E53">
        <w:rPr>
          <w:rFonts w:ascii="Arial" w:hAnsi="Arial" w:cs="Arial"/>
          <w:b/>
        </w:rPr>
        <w:t>redefinir pontos e apagar conta.</w:t>
      </w:r>
    </w:p>
    <w:p w14:paraId="2DB6BA43" w14:textId="48BD8B09" w:rsidR="00B02E48" w:rsidRDefault="007720B1" w:rsidP="005E53F3">
      <w:pPr>
        <w:spacing w:line="360" w:lineRule="auto"/>
        <w:jc w:val="both"/>
        <w:rPr>
          <w:noProof/>
        </w:rPr>
      </w:pPr>
      <w:r w:rsidRPr="00FB2E53">
        <w:rPr>
          <w:rFonts w:ascii="Arial" w:hAnsi="Arial" w:cs="Arial"/>
          <w:b/>
        </w:rPr>
        <w:t>ATENÇÃO:</w:t>
      </w:r>
      <w:r w:rsidRPr="00FB2E53">
        <w:rPr>
          <w:rFonts w:ascii="Arial" w:hAnsi="Arial" w:cs="Arial"/>
        </w:rPr>
        <w:t xml:space="preserve"> As opções, redefinir pontos e apagar conta, são ações irreversíveis, ou seja, uma vez que selecionadas</w:t>
      </w:r>
      <w:r w:rsidR="00B02E48" w:rsidRPr="00FB2E53">
        <w:rPr>
          <w:rFonts w:ascii="Arial" w:hAnsi="Arial" w:cs="Arial"/>
        </w:rPr>
        <w:t xml:space="preserve"> e aceitadas, </w:t>
      </w:r>
      <w:r w:rsidR="00B02E48" w:rsidRPr="00FB2E53">
        <w:rPr>
          <w:rFonts w:ascii="Arial" w:hAnsi="Arial" w:cs="Arial"/>
          <w:b/>
        </w:rPr>
        <w:t xml:space="preserve">NÃO </w:t>
      </w:r>
      <w:r w:rsidR="00B02E48" w:rsidRPr="00FB2E53">
        <w:rPr>
          <w:rFonts w:ascii="Arial" w:hAnsi="Arial" w:cs="Arial"/>
        </w:rPr>
        <w:t>poderão ser voltadas atrás.</w:t>
      </w:r>
      <w:r w:rsidR="00C10FD6" w:rsidRPr="00C10FD6">
        <w:rPr>
          <w:noProof/>
        </w:rPr>
        <w:t xml:space="preserve"> </w:t>
      </w:r>
    </w:p>
    <w:p w14:paraId="2EF4CF9B" w14:textId="180B0ADF" w:rsidR="00C10FD6" w:rsidRDefault="00C10FD6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ACCE92" wp14:editId="099ABCE8">
                <wp:simplePos x="0" y="0"/>
                <wp:positionH relativeFrom="column">
                  <wp:posOffset>1484630</wp:posOffset>
                </wp:positionH>
                <wp:positionV relativeFrom="paragraph">
                  <wp:posOffset>1480185</wp:posOffset>
                </wp:positionV>
                <wp:extent cx="2306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39A15" w14:textId="3AF3FACE" w:rsidR="00C10FD6" w:rsidRPr="00BA09DC" w:rsidRDefault="00C10FD6" w:rsidP="00C10FD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11 - Menu editar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CE92" id="Caixa de texto 31" o:spid="_x0000_s1037" type="#_x0000_t202" style="position:absolute;left:0;text-align:left;margin-left:116.9pt;margin-top:116.55pt;width:181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" stroked="f">
                <v:textbox style="mso-fit-shape-to-text:t" inset="0,0,0,0">
                  <w:txbxContent>
                    <w:p w14:paraId="71139A15" w14:textId="3AF3FACE" w:rsidR="00C10FD6" w:rsidRPr="00BA09DC" w:rsidRDefault="00C10FD6" w:rsidP="00C10FD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11 - Menu editar conta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F077EEB" wp14:editId="36FCCAD0">
            <wp:simplePos x="0" y="0"/>
            <wp:positionH relativeFrom="margin">
              <wp:align>center</wp:align>
            </wp:positionH>
            <wp:positionV relativeFrom="paragraph">
              <wp:posOffset>84628</wp:posOffset>
            </wp:positionV>
            <wp:extent cx="2306320" cy="1338580"/>
            <wp:effectExtent l="19050" t="19050" r="17780" b="13970"/>
            <wp:wrapTight wrapText="bothSides">
              <wp:wrapPolygon edited="0">
                <wp:start x="-178" y="-307"/>
                <wp:lineTo x="-178" y="21518"/>
                <wp:lineTo x="21588" y="21518"/>
                <wp:lineTo x="21588" y="-307"/>
                <wp:lineTo x="-178" y="-307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3385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6F0E5" w14:textId="75B46A9D" w:rsidR="00C10FD6" w:rsidRPr="00FB2E53" w:rsidRDefault="00C10FD6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14579B" w14:textId="0C993EB5" w:rsidR="00FD23B2" w:rsidRPr="00FB2E53" w:rsidRDefault="00FD23B2" w:rsidP="005E53F3">
      <w:pPr>
        <w:pStyle w:val="Ttulo1"/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8"/>
        </w:rPr>
      </w:pPr>
      <w:bookmarkStart w:id="9" w:name="_Toc536019863"/>
      <w:r w:rsidRPr="00FB2E53">
        <w:rPr>
          <w:rFonts w:ascii="Arial" w:hAnsi="Arial" w:cs="Arial"/>
          <w:sz w:val="28"/>
        </w:rPr>
        <w:lastRenderedPageBreak/>
        <w:t>Alterar palavra-passe</w:t>
      </w:r>
      <w:bookmarkEnd w:id="9"/>
    </w:p>
    <w:p w14:paraId="72E82596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6571C925" w14:textId="15DDB69B" w:rsidR="00FD23B2" w:rsidRPr="00FB2E53" w:rsidRDefault="00FD23B2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Neste menu poderá alterar a sua palavra-</w:t>
      </w:r>
      <w:r w:rsidR="008E3481" w:rsidRPr="00FB2E53">
        <w:rPr>
          <w:rFonts w:ascii="Arial" w:hAnsi="Arial" w:cs="Arial"/>
        </w:rPr>
        <w:t>passe, só precisa de introduzir</w:t>
      </w:r>
      <w:r w:rsidRPr="00FB2E53">
        <w:rPr>
          <w:rFonts w:ascii="Arial" w:hAnsi="Arial" w:cs="Arial"/>
        </w:rPr>
        <w:t>, a sua palavra-passe e repeti-la</w:t>
      </w:r>
      <w:r w:rsidR="008E3481" w:rsidRPr="00FB2E53">
        <w:rPr>
          <w:rFonts w:ascii="Arial" w:hAnsi="Arial" w:cs="Arial"/>
        </w:rPr>
        <w:t xml:space="preserve"> no campo a seguir</w:t>
      </w:r>
      <w:r w:rsidRPr="00FB2E53">
        <w:rPr>
          <w:rFonts w:ascii="Arial" w:hAnsi="Arial" w:cs="Arial"/>
        </w:rPr>
        <w:t>.</w:t>
      </w:r>
    </w:p>
    <w:p w14:paraId="593E8999" w14:textId="23CA6F5D" w:rsidR="00FD23B2" w:rsidRDefault="00C10FD6" w:rsidP="005E53F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C035F2C" wp14:editId="47EE2D99">
                <wp:simplePos x="0" y="0"/>
                <wp:positionH relativeFrom="column">
                  <wp:posOffset>607695</wp:posOffset>
                </wp:positionH>
                <wp:positionV relativeFrom="paragraph">
                  <wp:posOffset>709930</wp:posOffset>
                </wp:positionV>
                <wp:extent cx="4058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FE50E" w14:textId="0C4590B3" w:rsidR="00C10FD6" w:rsidRPr="00DA7C95" w:rsidRDefault="00C10FD6" w:rsidP="00C10FD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12 - Exemplo de mudança de palavra-passe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35F2C" id="Caixa de texto 33" o:spid="_x0000_s1038" type="#_x0000_t202" style="position:absolute;left:0;text-align:left;margin-left:47.85pt;margin-top:55.9pt;width:319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" stroked="f">
                <v:textbox style="mso-fit-shape-to-text:t" inset="0,0,0,0">
                  <w:txbxContent>
                    <w:p w14:paraId="195FE50E" w14:textId="0C4590B3" w:rsidR="00C10FD6" w:rsidRPr="00DA7C95" w:rsidRDefault="00C10FD6" w:rsidP="00C10FD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12 - Exemplo de mudança de palavra-passe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10B841FE" wp14:editId="14DDEA79">
            <wp:simplePos x="0" y="0"/>
            <wp:positionH relativeFrom="margin">
              <wp:align>center</wp:align>
            </wp:positionH>
            <wp:positionV relativeFrom="paragraph">
              <wp:posOffset>277726</wp:posOffset>
            </wp:positionV>
            <wp:extent cx="4088283" cy="378000"/>
            <wp:effectExtent l="19050" t="19050" r="26670" b="22225"/>
            <wp:wrapTight wrapText="bothSides">
              <wp:wrapPolygon edited="0">
                <wp:start x="-101" y="-1089"/>
                <wp:lineTo x="-101" y="21782"/>
                <wp:lineTo x="21640" y="21782"/>
                <wp:lineTo x="21640" y="-1089"/>
                <wp:lineTo x="-101" y="-1089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283" cy="37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3B2" w:rsidRPr="00FB2E53">
        <w:rPr>
          <w:rFonts w:ascii="Arial" w:hAnsi="Arial" w:cs="Arial"/>
          <w:b/>
        </w:rPr>
        <w:t xml:space="preserve">ATENÇÃO: </w:t>
      </w:r>
      <w:r w:rsidR="00FD23B2" w:rsidRPr="00FB2E53">
        <w:rPr>
          <w:rFonts w:ascii="Arial" w:hAnsi="Arial" w:cs="Arial"/>
        </w:rPr>
        <w:t xml:space="preserve">As palavra-passes têm de cumprir </w:t>
      </w:r>
      <w:r w:rsidR="008E3481" w:rsidRPr="00FB2E53">
        <w:rPr>
          <w:rFonts w:ascii="Arial" w:hAnsi="Arial" w:cs="Arial"/>
        </w:rPr>
        <w:t>os requisitos mínimos.</w:t>
      </w:r>
    </w:p>
    <w:p w14:paraId="2D6EA8C3" w14:textId="1F63641E" w:rsidR="00C10FD6" w:rsidRPr="00FB2E53" w:rsidRDefault="00C10FD6" w:rsidP="005E53F3">
      <w:pPr>
        <w:spacing w:line="360" w:lineRule="auto"/>
        <w:ind w:left="720"/>
        <w:jc w:val="both"/>
        <w:rPr>
          <w:rFonts w:ascii="Arial" w:hAnsi="Arial" w:cs="Arial"/>
        </w:rPr>
      </w:pPr>
    </w:p>
    <w:p w14:paraId="4F31A7C5" w14:textId="3B86939E" w:rsidR="008E3481" w:rsidRPr="00FB2E53" w:rsidRDefault="008E3481" w:rsidP="005E53F3">
      <w:pPr>
        <w:pStyle w:val="Ttulo1"/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8"/>
        </w:rPr>
      </w:pPr>
      <w:bookmarkStart w:id="10" w:name="_Toc536019864"/>
      <w:r w:rsidRPr="00FB2E53">
        <w:rPr>
          <w:rFonts w:ascii="Arial" w:hAnsi="Arial" w:cs="Arial"/>
          <w:sz w:val="28"/>
        </w:rPr>
        <w:t>Alterar nome de utilizador</w:t>
      </w:r>
      <w:bookmarkEnd w:id="10"/>
    </w:p>
    <w:p w14:paraId="2C8DE164" w14:textId="480C616F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3EFE0DB4" w14:textId="58A29963" w:rsidR="008E3481" w:rsidRPr="00FB2E53" w:rsidRDefault="008E3481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 poderá alterar </w:t>
      </w:r>
      <w:r w:rsidRPr="00FB2E53">
        <w:rPr>
          <w:rFonts w:ascii="Arial" w:hAnsi="Arial" w:cs="Arial"/>
        </w:rPr>
        <w:t>o seu nome de utilizador</w:t>
      </w:r>
      <w:r w:rsidRPr="00FB2E53">
        <w:rPr>
          <w:rFonts w:ascii="Arial" w:hAnsi="Arial" w:cs="Arial"/>
        </w:rPr>
        <w:t>-passe</w:t>
      </w:r>
      <w:r w:rsidRPr="00FB2E53">
        <w:rPr>
          <w:rFonts w:ascii="Arial" w:hAnsi="Arial" w:cs="Arial"/>
        </w:rPr>
        <w:t>, só precisa de</w:t>
      </w:r>
      <w:r w:rsidRPr="00FB2E53">
        <w:rPr>
          <w:rFonts w:ascii="Arial" w:hAnsi="Arial" w:cs="Arial"/>
        </w:rPr>
        <w:t xml:space="preserve"> introduzir, </w:t>
      </w:r>
      <w:r w:rsidRPr="00FB2E53">
        <w:rPr>
          <w:rFonts w:ascii="Arial" w:hAnsi="Arial" w:cs="Arial"/>
        </w:rPr>
        <w:t xml:space="preserve">o seu </w:t>
      </w:r>
      <w:r w:rsidRPr="00FB2E53">
        <w:rPr>
          <w:rFonts w:ascii="Arial" w:hAnsi="Arial" w:cs="Arial"/>
        </w:rPr>
        <w:t>novo</w:t>
      </w:r>
      <w:r w:rsidRPr="00FB2E53">
        <w:rPr>
          <w:rFonts w:ascii="Arial" w:hAnsi="Arial" w:cs="Arial"/>
        </w:rPr>
        <w:t xml:space="preserve"> nome de utilizador, e repeti-lo no campo a seguir.</w:t>
      </w:r>
    </w:p>
    <w:p w14:paraId="336083C4" w14:textId="598A4434" w:rsidR="008E3481" w:rsidRPr="00FB2E53" w:rsidRDefault="008E3481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 xml:space="preserve">ATENÇÃO: </w:t>
      </w:r>
      <w:r w:rsidRPr="00FB2E53">
        <w:rPr>
          <w:rFonts w:ascii="Arial" w:hAnsi="Arial" w:cs="Arial"/>
        </w:rPr>
        <w:t>Os nomes de utilizador têm</w:t>
      </w:r>
      <w:r w:rsidRPr="00FB2E53">
        <w:rPr>
          <w:rFonts w:ascii="Arial" w:hAnsi="Arial" w:cs="Arial"/>
        </w:rPr>
        <w:t xml:space="preserve"> de cumprir os requisitos mínimos</w:t>
      </w:r>
      <w:r w:rsidRPr="00FB2E53">
        <w:rPr>
          <w:rFonts w:ascii="Arial" w:hAnsi="Arial" w:cs="Arial"/>
        </w:rPr>
        <w:t>.</w:t>
      </w:r>
    </w:p>
    <w:p w14:paraId="6C52A282" w14:textId="0B256B1F" w:rsidR="00FB2E53" w:rsidRPr="00FB2E53" w:rsidRDefault="00C10FD6" w:rsidP="005E53F3">
      <w:pPr>
        <w:spacing w:line="360" w:lineRule="auto"/>
        <w:jc w:val="both"/>
        <w:rPr>
          <w:rFonts w:ascii="Arial" w:eastAsiaTheme="majorEastAsia" w:hAnsi="Arial" w:cs="Arial"/>
          <w:color w:val="007789" w:themeColor="accent1" w:themeShade="BF"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58B2AA0" wp14:editId="6096A16C">
                <wp:simplePos x="0" y="0"/>
                <wp:positionH relativeFrom="column">
                  <wp:posOffset>589280</wp:posOffset>
                </wp:positionH>
                <wp:positionV relativeFrom="paragraph">
                  <wp:posOffset>483235</wp:posOffset>
                </wp:positionV>
                <wp:extent cx="4089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53521" w14:textId="28EB6B7D" w:rsidR="00C10FD6" w:rsidRPr="00D64974" w:rsidRDefault="00C10FD6" w:rsidP="00C10FD6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5E53F3">
                              <w:t>13</w:t>
                            </w:r>
                            <w:r>
                              <w:t xml:space="preserve"> </w:t>
                            </w:r>
                            <w:r w:rsidR="005E53F3">
                              <w:t>-</w:t>
                            </w:r>
                            <w:r>
                              <w:t xml:space="preserve"> Exemplo de mudança de nome de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2AA0" id="Caixa de texto 35" o:spid="_x0000_s1039" type="#_x0000_t202" style="position:absolute;left:0;text-align:left;margin-left:46.4pt;margin-top:38.05pt;width:322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" stroked="f">
                <v:textbox style="mso-fit-shape-to-text:t" inset="0,0,0,0">
                  <w:txbxContent>
                    <w:p w14:paraId="79753521" w14:textId="28EB6B7D" w:rsidR="00C10FD6" w:rsidRPr="00D64974" w:rsidRDefault="00C10FD6" w:rsidP="00C10FD6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r w:rsidR="005E53F3">
                        <w:t>13</w:t>
                      </w:r>
                      <w:r>
                        <w:t xml:space="preserve"> </w:t>
                      </w:r>
                      <w:r w:rsidR="005E53F3">
                        <w:t>-</w:t>
                      </w:r>
                      <w:r>
                        <w:t xml:space="preserve"> Exemplo de mudança de nome de utilizador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E9A0E2D" wp14:editId="5B0F5F67">
            <wp:simplePos x="0" y="0"/>
            <wp:positionH relativeFrom="margin">
              <wp:align>center</wp:align>
            </wp:positionH>
            <wp:positionV relativeFrom="paragraph">
              <wp:posOffset>105294</wp:posOffset>
            </wp:positionV>
            <wp:extent cx="4089600" cy="321551"/>
            <wp:effectExtent l="19050" t="19050" r="25400" b="21590"/>
            <wp:wrapTight wrapText="bothSides">
              <wp:wrapPolygon edited="0">
                <wp:start x="-101" y="-1281"/>
                <wp:lineTo x="-101" y="21771"/>
                <wp:lineTo x="21634" y="21771"/>
                <wp:lineTo x="21634" y="-1281"/>
                <wp:lineTo x="-101" y="-1281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16"/>
                    <a:stretch/>
                  </pic:blipFill>
                  <pic:spPr bwMode="auto">
                    <a:xfrm>
                      <a:off x="0" y="0"/>
                      <a:ext cx="4089600" cy="32155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6D5CE" w14:textId="393146AB" w:rsidR="00FB2E53" w:rsidRPr="00FB2E53" w:rsidRDefault="008E3481" w:rsidP="005E53F3">
      <w:pPr>
        <w:pStyle w:val="Ttulo1"/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8"/>
        </w:rPr>
      </w:pPr>
      <w:bookmarkStart w:id="11" w:name="_Toc536019865"/>
      <w:r w:rsidRPr="00FB2E53">
        <w:rPr>
          <w:rFonts w:ascii="Arial" w:hAnsi="Arial" w:cs="Arial"/>
          <w:sz w:val="28"/>
        </w:rPr>
        <w:t>Redefinir pontos</w:t>
      </w:r>
      <w:bookmarkEnd w:id="11"/>
    </w:p>
    <w:p w14:paraId="3270E843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0E1A788E" w14:textId="77777777" w:rsidR="008E3481" w:rsidRPr="00FB2E53" w:rsidRDefault="008E3481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 poderá redefinir os seus pontos. Esta opção redefinirá </w:t>
      </w:r>
      <w:r w:rsidR="00A93919" w:rsidRPr="00FB2E53">
        <w:rPr>
          <w:rFonts w:ascii="Arial" w:hAnsi="Arial" w:cs="Arial"/>
        </w:rPr>
        <w:t>os pontos dos dois modos de jogo (</w:t>
      </w:r>
      <w:r w:rsidR="00A93919" w:rsidRPr="00FB2E53">
        <w:rPr>
          <w:rFonts w:ascii="Arial" w:hAnsi="Arial" w:cs="Arial"/>
          <w:b/>
        </w:rPr>
        <w:t xml:space="preserve">P1 VS P2 </w:t>
      </w:r>
      <w:r w:rsidR="00A93919" w:rsidRPr="00FB2E53">
        <w:rPr>
          <w:rFonts w:ascii="Arial" w:hAnsi="Arial" w:cs="Arial"/>
        </w:rPr>
        <w:t xml:space="preserve">e </w:t>
      </w:r>
      <w:r w:rsidR="00A93919" w:rsidRPr="00FB2E53">
        <w:rPr>
          <w:rFonts w:ascii="Arial" w:hAnsi="Arial" w:cs="Arial"/>
          <w:b/>
        </w:rPr>
        <w:t>P1 VS PC</w:t>
      </w:r>
      <w:r w:rsidR="00A93919" w:rsidRPr="00FB2E53">
        <w:rPr>
          <w:rFonts w:ascii="Arial" w:hAnsi="Arial" w:cs="Arial"/>
        </w:rPr>
        <w:t>).</w:t>
      </w:r>
    </w:p>
    <w:p w14:paraId="288FA9D7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Precisa, simplesmente de introduzir “</w:t>
      </w:r>
      <w:r w:rsidRPr="00FB2E53">
        <w:rPr>
          <w:rFonts w:ascii="Arial" w:hAnsi="Arial" w:cs="Arial"/>
          <w:b/>
        </w:rPr>
        <w:t>REDEFINIR”</w:t>
      </w:r>
      <w:r w:rsidRPr="00FB2E53">
        <w:rPr>
          <w:rFonts w:ascii="Arial" w:hAnsi="Arial" w:cs="Arial"/>
        </w:rPr>
        <w:t xml:space="preserve">, tudo em maiúsculas, e pressionar </w:t>
      </w:r>
      <w:proofErr w:type="spellStart"/>
      <w:r w:rsidRPr="00FB2E53">
        <w:rPr>
          <w:rFonts w:ascii="Arial" w:hAnsi="Arial" w:cs="Arial"/>
          <w:i/>
        </w:rPr>
        <w:t>Enter</w:t>
      </w:r>
      <w:proofErr w:type="spellEnd"/>
      <w:r w:rsidRPr="00FB2E53">
        <w:rPr>
          <w:rFonts w:ascii="Arial" w:hAnsi="Arial" w:cs="Arial"/>
        </w:rPr>
        <w:t xml:space="preserve">. </w:t>
      </w:r>
    </w:p>
    <w:p w14:paraId="2A73772C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Após realizar esta operação, os seus pontos serão postos a zeros.</w:t>
      </w:r>
    </w:p>
    <w:p w14:paraId="2AAF9333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>ATENÇÃO:</w:t>
      </w:r>
      <w:r w:rsidRPr="00FB2E53">
        <w:rPr>
          <w:rFonts w:ascii="Arial" w:hAnsi="Arial" w:cs="Arial"/>
        </w:rPr>
        <w:t xml:space="preserve"> Esta ação não pode ser revertível!!</w:t>
      </w:r>
    </w:p>
    <w:p w14:paraId="2CAED88E" w14:textId="19EA4C8B" w:rsidR="00A93919" w:rsidRDefault="005E53F3" w:rsidP="005E53F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002D723" wp14:editId="027C6D74">
                <wp:simplePos x="0" y="0"/>
                <wp:positionH relativeFrom="column">
                  <wp:posOffset>598805</wp:posOffset>
                </wp:positionH>
                <wp:positionV relativeFrom="paragraph">
                  <wp:posOffset>624205</wp:posOffset>
                </wp:positionV>
                <wp:extent cx="40855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AB82" w14:textId="155C7000" w:rsidR="005E53F3" w:rsidRPr="00895D36" w:rsidRDefault="005E53F3" w:rsidP="005E53F3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14 - Exemplo de como redefinir os pontos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2D723" id="Caixa de texto 37" o:spid="_x0000_s1040" type="#_x0000_t202" style="position:absolute;left:0;text-align:left;margin-left:47.15pt;margin-top:49.15pt;width:321.7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" stroked="f">
                <v:textbox style="mso-fit-shape-to-text:t" inset="0,0,0,0">
                  <w:txbxContent>
                    <w:p w14:paraId="4A45AB82" w14:textId="155C7000" w:rsidR="005E53F3" w:rsidRPr="00895D36" w:rsidRDefault="005E53F3" w:rsidP="005E53F3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14 - Exemplo de como redefinir os pontos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919" w:rsidRPr="00FB2E53">
        <w:rPr>
          <w:rFonts w:ascii="Arial" w:hAnsi="Arial" w:cs="Arial"/>
        </w:rPr>
        <w:t>Se pretender cancelar, basta introduzir ‘0’.</w:t>
      </w:r>
    </w:p>
    <w:p w14:paraId="63087362" w14:textId="4C8722B3" w:rsidR="005E53F3" w:rsidRPr="00FB2E53" w:rsidRDefault="005E53F3" w:rsidP="005E53F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7BEF321" wp14:editId="5256AD1E">
            <wp:simplePos x="0" y="0"/>
            <wp:positionH relativeFrom="margin">
              <wp:posOffset>602615</wp:posOffset>
            </wp:positionH>
            <wp:positionV relativeFrom="paragraph">
              <wp:posOffset>20955</wp:posOffset>
            </wp:positionV>
            <wp:extent cx="4085590" cy="220980"/>
            <wp:effectExtent l="19050" t="19050" r="10160" b="26670"/>
            <wp:wrapTight wrapText="bothSides">
              <wp:wrapPolygon edited="0">
                <wp:start x="-101" y="-1862"/>
                <wp:lineTo x="-101" y="22345"/>
                <wp:lineTo x="21553" y="22345"/>
                <wp:lineTo x="21553" y="-1862"/>
                <wp:lineTo x="-101" y="-1862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09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B68EEF" w14:textId="7E50FCAB" w:rsidR="00A93919" w:rsidRPr="00FB2E53" w:rsidRDefault="00A93919" w:rsidP="005E53F3">
      <w:pPr>
        <w:pStyle w:val="Ttulo1"/>
        <w:numPr>
          <w:ilvl w:val="2"/>
          <w:numId w:val="17"/>
        </w:numPr>
        <w:spacing w:line="360" w:lineRule="auto"/>
        <w:jc w:val="both"/>
        <w:rPr>
          <w:rFonts w:ascii="Arial" w:hAnsi="Arial" w:cs="Arial"/>
          <w:sz w:val="28"/>
        </w:rPr>
      </w:pPr>
      <w:bookmarkStart w:id="12" w:name="_Toc536019866"/>
      <w:r w:rsidRPr="00FB2E53">
        <w:rPr>
          <w:rFonts w:ascii="Arial" w:hAnsi="Arial" w:cs="Arial"/>
          <w:sz w:val="28"/>
        </w:rPr>
        <w:lastRenderedPageBreak/>
        <w:t>Apagar conta</w:t>
      </w:r>
      <w:bookmarkEnd w:id="12"/>
    </w:p>
    <w:p w14:paraId="03FA18D9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58964E60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Neste menu poderá apagar a sua conta. Precisa, simplesmente de introduzir “</w:t>
      </w:r>
      <w:r w:rsidRPr="00FB2E53">
        <w:rPr>
          <w:rFonts w:ascii="Arial" w:hAnsi="Arial" w:cs="Arial"/>
          <w:b/>
        </w:rPr>
        <w:t>APAGAR”</w:t>
      </w:r>
      <w:r w:rsidRPr="00FB2E53">
        <w:rPr>
          <w:rFonts w:ascii="Arial" w:hAnsi="Arial" w:cs="Arial"/>
        </w:rPr>
        <w:t xml:space="preserve">, tudo em maiúsculas, e pressionar </w:t>
      </w:r>
      <w:proofErr w:type="spellStart"/>
      <w:r w:rsidRPr="00FB2E53">
        <w:rPr>
          <w:rFonts w:ascii="Arial" w:hAnsi="Arial" w:cs="Arial"/>
          <w:i/>
        </w:rPr>
        <w:t>Enter</w:t>
      </w:r>
      <w:proofErr w:type="spellEnd"/>
      <w:r w:rsidRPr="00FB2E53">
        <w:rPr>
          <w:rFonts w:ascii="Arial" w:hAnsi="Arial" w:cs="Arial"/>
        </w:rPr>
        <w:t>.</w:t>
      </w:r>
    </w:p>
    <w:p w14:paraId="194993C4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Após realizar esta operação, os seus dados serão apagados por completo.</w:t>
      </w:r>
    </w:p>
    <w:p w14:paraId="36B68658" w14:textId="77777777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>ATENÇÃO:</w:t>
      </w:r>
      <w:r w:rsidRPr="00FB2E53">
        <w:rPr>
          <w:rFonts w:ascii="Arial" w:hAnsi="Arial" w:cs="Arial"/>
        </w:rPr>
        <w:t xml:space="preserve"> Esta ação não pode ser revertível!!</w:t>
      </w:r>
    </w:p>
    <w:p w14:paraId="134CA408" w14:textId="347A3E2C" w:rsidR="00A93919" w:rsidRPr="00FB2E53" w:rsidRDefault="00A93919" w:rsidP="005E53F3">
      <w:pPr>
        <w:spacing w:line="360" w:lineRule="auto"/>
        <w:ind w:left="720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Se pretender cancelar, basta introduzir ‘0’.</w:t>
      </w:r>
    </w:p>
    <w:p w14:paraId="7E3D7402" w14:textId="42E9A0E1" w:rsidR="00A93919" w:rsidRPr="00FB2E53" w:rsidRDefault="005E53F3" w:rsidP="005E53F3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7CD9D93" wp14:editId="32288F3B">
                <wp:simplePos x="0" y="0"/>
                <wp:positionH relativeFrom="margin">
                  <wp:align>center</wp:align>
                </wp:positionH>
                <wp:positionV relativeFrom="paragraph">
                  <wp:posOffset>425104</wp:posOffset>
                </wp:positionV>
                <wp:extent cx="4085590" cy="635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452" y="20366"/>
                    <wp:lineTo x="21452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37CBF" w14:textId="660EA173" w:rsidR="005E53F3" w:rsidRPr="00F372DF" w:rsidRDefault="005E53F3" w:rsidP="005E53F3">
                            <w:pPr>
                              <w:pStyle w:val="Legenda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Figura 15 - Exemplo de como apagar a conta.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9D93" id="Caixa de texto 41" o:spid="_x0000_s1041" type="#_x0000_t202" style="position:absolute;left:0;text-align:left;margin-left:0;margin-top:33.45pt;width:321.7pt;height:.05pt;z-index:-251609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" stroked="f">
                <v:textbox style="mso-fit-shape-to-text:t" inset="0,0,0,0">
                  <w:txbxContent>
                    <w:p w14:paraId="20F37CBF" w14:textId="660EA173" w:rsidR="005E53F3" w:rsidRPr="00F372DF" w:rsidRDefault="005E53F3" w:rsidP="005E53F3">
                      <w:pPr>
                        <w:pStyle w:val="Legenda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Figura 15 - Exemplo de como apagar a conta.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17C3054C" wp14:editId="7AFF3841">
            <wp:simplePos x="0" y="0"/>
            <wp:positionH relativeFrom="margin">
              <wp:align>center</wp:align>
            </wp:positionH>
            <wp:positionV relativeFrom="paragraph">
              <wp:posOffset>24534</wp:posOffset>
            </wp:positionV>
            <wp:extent cx="4086000" cy="302539"/>
            <wp:effectExtent l="19050" t="19050" r="10160" b="21590"/>
            <wp:wrapTight wrapText="bothSides">
              <wp:wrapPolygon edited="0">
                <wp:start x="-101" y="-1361"/>
                <wp:lineTo x="-101" y="21782"/>
                <wp:lineTo x="21553" y="21782"/>
                <wp:lineTo x="21553" y="-1361"/>
                <wp:lineTo x="-101" y="-1361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25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3919" w:rsidRPr="00FB2E53" w:rsidSect="00FB2E53">
      <w:footerReference w:type="default" r:id="rId25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84BA" w14:textId="77777777" w:rsidR="00002B94" w:rsidRDefault="00002B94" w:rsidP="00C6554A">
      <w:pPr>
        <w:spacing w:after="0" w:line="240" w:lineRule="auto"/>
      </w:pPr>
      <w:r>
        <w:separator/>
      </w:r>
    </w:p>
  </w:endnote>
  <w:endnote w:type="continuationSeparator" w:id="0">
    <w:p w14:paraId="21ACFE44" w14:textId="77777777" w:rsidR="00002B94" w:rsidRDefault="00002B94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D30D" w14:textId="77777777" w:rsidR="00FD23B2" w:rsidRPr="00594816" w:rsidRDefault="00FD23B2">
    <w:pPr>
      <w:pStyle w:val="Rodap"/>
      <w:rPr>
        <w:rFonts w:ascii="Arial" w:hAnsi="Arial" w:cs="Arial"/>
      </w:rPr>
    </w:pPr>
    <w:r w:rsidRPr="00594816">
      <w:rPr>
        <w:rFonts w:ascii="Arial" w:hAnsi="Arial" w:cs="Arial"/>
        <w:lang w:bidi="pt-PT"/>
      </w:rPr>
      <w:t xml:space="preserve">Página </w:t>
    </w:r>
    <w:r w:rsidRPr="00594816">
      <w:rPr>
        <w:rFonts w:ascii="Arial" w:hAnsi="Arial" w:cs="Arial"/>
        <w:lang w:bidi="pt-PT"/>
      </w:rPr>
      <w:fldChar w:fldCharType="begin"/>
    </w:r>
    <w:r w:rsidRPr="00594816">
      <w:rPr>
        <w:rFonts w:ascii="Arial" w:hAnsi="Arial" w:cs="Arial"/>
        <w:lang w:bidi="pt-PT"/>
      </w:rPr>
      <w:instrText xml:space="preserve"> PAGE  \* Arabic  \* MERGEFORMAT </w:instrText>
    </w:r>
    <w:r w:rsidRPr="00594816">
      <w:rPr>
        <w:rFonts w:ascii="Arial" w:hAnsi="Arial" w:cs="Arial"/>
        <w:lang w:bidi="pt-PT"/>
      </w:rPr>
      <w:fldChar w:fldCharType="separate"/>
    </w:r>
    <w:r w:rsidRPr="00594816">
      <w:rPr>
        <w:rFonts w:ascii="Arial" w:hAnsi="Arial" w:cs="Arial"/>
        <w:noProof/>
        <w:lang w:bidi="pt-PT"/>
      </w:rPr>
      <w:t>1</w:t>
    </w:r>
    <w:r w:rsidRPr="00594816">
      <w:rPr>
        <w:rFonts w:ascii="Arial" w:hAnsi="Arial" w:cs="Arial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272B3" w14:textId="77777777" w:rsidR="00002B94" w:rsidRDefault="00002B94" w:rsidP="00C6554A">
      <w:pPr>
        <w:spacing w:after="0" w:line="240" w:lineRule="auto"/>
      </w:pPr>
      <w:r>
        <w:separator/>
      </w:r>
    </w:p>
  </w:footnote>
  <w:footnote w:type="continuationSeparator" w:id="0">
    <w:p w14:paraId="174FC4BC" w14:textId="77777777" w:rsidR="00002B94" w:rsidRDefault="00002B94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2A5461"/>
    <w:multiLevelType w:val="hybridMultilevel"/>
    <w:tmpl w:val="A02E7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35106"/>
    <w:multiLevelType w:val="hybridMultilevel"/>
    <w:tmpl w:val="0F3848E0"/>
    <w:lvl w:ilvl="0" w:tplc="6D00010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E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53094"/>
    <w:multiLevelType w:val="hybridMultilevel"/>
    <w:tmpl w:val="BC244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51FE1"/>
    <w:multiLevelType w:val="multilevel"/>
    <w:tmpl w:val="9FE24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605A4F"/>
    <w:multiLevelType w:val="hybridMultilevel"/>
    <w:tmpl w:val="A9BC16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BB4BA4"/>
    <w:multiLevelType w:val="hybridMultilevel"/>
    <w:tmpl w:val="01AEBB4E"/>
    <w:lvl w:ilvl="0" w:tplc="331E6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3E19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9C03C0"/>
    <w:multiLevelType w:val="hybridMultilevel"/>
    <w:tmpl w:val="4D0AF832"/>
    <w:lvl w:ilvl="0" w:tplc="B55C1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6"/>
  </w:num>
  <w:num w:numId="18">
    <w:abstractNumId w:val="19"/>
  </w:num>
  <w:num w:numId="19">
    <w:abstractNumId w:val="13"/>
  </w:num>
  <w:num w:numId="20">
    <w:abstractNumId w:val="14"/>
  </w:num>
  <w:num w:numId="21">
    <w:abstractNumId w:val="17"/>
  </w:num>
  <w:num w:numId="22">
    <w:abstractNumId w:val="15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7"/>
    <w:rsid w:val="00002B94"/>
    <w:rsid w:val="00027FEC"/>
    <w:rsid w:val="0011376A"/>
    <w:rsid w:val="002554CD"/>
    <w:rsid w:val="00293B83"/>
    <w:rsid w:val="002B4294"/>
    <w:rsid w:val="00333D0D"/>
    <w:rsid w:val="00340BF3"/>
    <w:rsid w:val="004C049F"/>
    <w:rsid w:val="004F465C"/>
    <w:rsid w:val="005000E2"/>
    <w:rsid w:val="005363DA"/>
    <w:rsid w:val="00594816"/>
    <w:rsid w:val="005E53F3"/>
    <w:rsid w:val="006913C7"/>
    <w:rsid w:val="006A3CE7"/>
    <w:rsid w:val="007707A2"/>
    <w:rsid w:val="007720B1"/>
    <w:rsid w:val="008C061A"/>
    <w:rsid w:val="008E3481"/>
    <w:rsid w:val="00911E3E"/>
    <w:rsid w:val="00945EC1"/>
    <w:rsid w:val="00A83AB1"/>
    <w:rsid w:val="00A93919"/>
    <w:rsid w:val="00AE26D4"/>
    <w:rsid w:val="00B02E48"/>
    <w:rsid w:val="00BF6DB2"/>
    <w:rsid w:val="00C10FD6"/>
    <w:rsid w:val="00C6554A"/>
    <w:rsid w:val="00CC2F58"/>
    <w:rsid w:val="00CE7EA7"/>
    <w:rsid w:val="00E618B6"/>
    <w:rsid w:val="00ED7C44"/>
    <w:rsid w:val="00FB2E53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6FE9"/>
  <w15:chartTrackingRefBased/>
  <w15:docId w15:val="{2E9EA407-436D-4026-8957-C07F9E5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E53"/>
  </w:style>
  <w:style w:type="paragraph" w:styleId="Ttulo1">
    <w:name w:val="heading 1"/>
    <w:basedOn w:val="Normal"/>
    <w:next w:val="Normal"/>
    <w:link w:val="Ttulo1Carter"/>
    <w:uiPriority w:val="9"/>
    <w:qFormat/>
    <w:rsid w:val="00FB2E53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B2E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2E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2E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2E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2E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2E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2E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2E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customStyle="1" w:styleId="InformaesdeContacto">
    <w:name w:val="Informações de Contacto"/>
    <w:basedOn w:val="Normal"/>
    <w:uiPriority w:val="4"/>
    <w:rsid w:val="00C6554A"/>
    <w:pPr>
      <w:spacing w:after="0"/>
      <w:jc w:val="center"/>
    </w:pPr>
  </w:style>
  <w:style w:type="paragraph" w:styleId="Listacommarca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uiPriority w:val="10"/>
    <w:qFormat/>
    <w:rsid w:val="00FB2E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2E53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2E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2E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rsid w:val="00C6554A"/>
    <w:pPr>
      <w:spacing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2E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2E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2E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FB2E53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2E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2E53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B2E53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94816"/>
    <w:pPr>
      <w:spacing w:line="240" w:lineRule="auto"/>
      <w:jc w:val="center"/>
    </w:pPr>
    <w:rPr>
      <w:rFonts w:ascii="Arial" w:hAnsi="Arial"/>
      <w:b/>
      <w:b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2E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2E53"/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dondice">
    <w:name w:val="TOC Heading"/>
    <w:basedOn w:val="Ttulo1"/>
    <w:next w:val="Normal"/>
    <w:uiPriority w:val="39"/>
    <w:unhideWhenUsed/>
    <w:qFormat/>
    <w:rsid w:val="00FB2E5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6913C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02E48"/>
    <w:pPr>
      <w:tabs>
        <w:tab w:val="left" w:pos="660"/>
        <w:tab w:val="right" w:leader="dot" w:pos="8296"/>
      </w:tabs>
      <w:spacing w:after="100"/>
    </w:pPr>
  </w:style>
  <w:style w:type="paragraph" w:styleId="PargrafodaLista">
    <w:name w:val="List Paragraph"/>
    <w:basedOn w:val="Normal"/>
    <w:uiPriority w:val="34"/>
    <w:qFormat/>
    <w:rsid w:val="00CE7EA7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911E3E"/>
    <w:pPr>
      <w:spacing w:after="100" w:line="259" w:lineRule="auto"/>
      <w:ind w:left="440"/>
    </w:pPr>
    <w:rPr>
      <w:rFonts w:cs="Times New Roman"/>
      <w:lang w:val="en-GB" w:eastAsia="en-GB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11E3E"/>
    <w:pPr>
      <w:spacing w:after="100"/>
      <w:ind w:left="66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2E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2E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Forte">
    <w:name w:val="Strong"/>
    <w:basedOn w:val="Tipodeletrapredefinidodopargrafo"/>
    <w:uiPriority w:val="22"/>
    <w:qFormat/>
    <w:rsid w:val="00FB2E53"/>
    <w:rPr>
      <w:b/>
      <w:bCs/>
    </w:rPr>
  </w:style>
  <w:style w:type="character" w:styleId="nfase">
    <w:name w:val="Emphasis"/>
    <w:basedOn w:val="Tipodeletrapredefinidodopargrafo"/>
    <w:uiPriority w:val="20"/>
    <w:qFormat/>
    <w:rsid w:val="00FB2E53"/>
    <w:rPr>
      <w:i/>
      <w:iCs/>
    </w:rPr>
  </w:style>
  <w:style w:type="paragraph" w:styleId="SemEspaamento">
    <w:name w:val="No Spacing"/>
    <w:uiPriority w:val="1"/>
    <w:qFormat/>
    <w:rsid w:val="00FB2E5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B2E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2E53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FB2E53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FB2E53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B2E53"/>
    <w:rPr>
      <w:b/>
      <w:bCs/>
      <w:smallCap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B2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FED8-91B9-4A5B-92E2-C78E6776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215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6</cp:revision>
  <cp:lastPrinted>2019-01-23T14:28:00Z</cp:lastPrinted>
  <dcterms:created xsi:type="dcterms:W3CDTF">2019-01-06T22:40:00Z</dcterms:created>
  <dcterms:modified xsi:type="dcterms:W3CDTF">2019-01-23T15:15:00Z</dcterms:modified>
</cp:coreProperties>
</file>